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7F8D02" w14:textId="77777777" w:rsidR="009F3E31" w:rsidRDefault="009A5EC5" w:rsidP="00793C70">
      <w:pPr>
        <w:pStyle w:val="TitelseiteText"/>
        <w:jc w:val="right"/>
      </w:pPr>
      <w:r>
        <w:rPr>
          <w:noProof/>
        </w:rPr>
        <w:drawing>
          <wp:inline distT="0" distB="0" distL="0" distR="0" wp14:anchorId="3411F8AE" wp14:editId="307DF5D7">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9" cstate="print"/>
                    <a:stretch>
                      <a:fillRect/>
                    </a:stretch>
                  </pic:blipFill>
                  <pic:spPr>
                    <a:xfrm>
                      <a:off x="0" y="0"/>
                      <a:ext cx="1679205" cy="767620"/>
                    </a:xfrm>
                    <a:prstGeom prst="rect">
                      <a:avLst/>
                    </a:prstGeom>
                  </pic:spPr>
                </pic:pic>
              </a:graphicData>
            </a:graphic>
          </wp:inline>
        </w:drawing>
      </w:r>
    </w:p>
    <w:p w14:paraId="4E512EDD" w14:textId="77777777" w:rsidR="009F3E31" w:rsidRDefault="009F3E31" w:rsidP="009A6B3E">
      <w:pPr>
        <w:pStyle w:val="TitelseiteText"/>
        <w:jc w:val="right"/>
      </w:pPr>
    </w:p>
    <w:p w14:paraId="1B7FA369"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0AACC5CB"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2CBDA3" w14:textId="77777777"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r>
      <w:r w:rsidR="00446361">
        <w:rPr>
          <w:rStyle w:val="AngabenzumLehrstuhl"/>
          <w:bCs w:val="0"/>
          <w:sz w:val="22"/>
        </w:rPr>
        <w:t>Lehrstuhl für Medieninformatik</w:t>
      </w:r>
    </w:p>
    <w:p w14:paraId="4C73D53B" w14:textId="77777777" w:rsidR="009F3E31" w:rsidRDefault="009F3E31" w:rsidP="009F3E31">
      <w:pPr>
        <w:pBdr>
          <w:bottom w:val="single" w:sz="6" w:space="1" w:color="auto"/>
        </w:pBdr>
      </w:pPr>
    </w:p>
    <w:p w14:paraId="12C8090F" w14:textId="77777777" w:rsidR="009F3E31" w:rsidRDefault="009F3E31" w:rsidP="009F3E31">
      <w:pPr>
        <w:pStyle w:val="TitelseiteText"/>
      </w:pPr>
    </w:p>
    <w:p w14:paraId="1F104903" w14:textId="77777777" w:rsidR="008873E3" w:rsidRDefault="008873E3" w:rsidP="009F3E31">
      <w:pPr>
        <w:pStyle w:val="TitelseiteText"/>
      </w:pPr>
    </w:p>
    <w:p w14:paraId="4ECDB348" w14:textId="77777777" w:rsidR="009F3E31" w:rsidRDefault="004A3E42" w:rsidP="009F3E31">
      <w:pPr>
        <w:pStyle w:val="TitelseiteText"/>
      </w:pPr>
      <w:r>
        <w:t>Projektseminar Mediengestaltung</w:t>
      </w:r>
    </w:p>
    <w:p w14:paraId="4463BE07" w14:textId="77777777" w:rsidR="009F3E31" w:rsidRDefault="009F3E31" w:rsidP="009F3E31">
      <w:pPr>
        <w:pStyle w:val="TitelseiteText"/>
      </w:pPr>
      <w:r w:rsidRPr="00786574">
        <w:t>MEI-M 0</w:t>
      </w:r>
      <w:r w:rsidR="004A3E42">
        <w:t>5.03</w:t>
      </w:r>
      <w:r w:rsidRPr="00786574">
        <w:t xml:space="preserve"> (B.A.)</w:t>
      </w:r>
    </w:p>
    <w:p w14:paraId="417DE976" w14:textId="77777777" w:rsidR="009F3E31" w:rsidRDefault="004A3E42" w:rsidP="009F3E31">
      <w:pPr>
        <w:pStyle w:val="TitelseiteText"/>
      </w:pPr>
      <w:r>
        <w:t>SS 201</w:t>
      </w:r>
      <w:r w:rsidR="002239FD">
        <w:t>5</w:t>
      </w:r>
    </w:p>
    <w:p w14:paraId="16722252" w14:textId="77777777" w:rsidR="009F3E31" w:rsidRPr="004421E9" w:rsidRDefault="009F3E31" w:rsidP="009F3E31">
      <w:pPr>
        <w:pStyle w:val="TitelseiteText"/>
      </w:pPr>
      <w:r w:rsidRPr="004421E9">
        <w:t xml:space="preserve">Leitung: </w:t>
      </w:r>
      <w:r w:rsidR="002239FD">
        <w:t xml:space="preserve">Martin </w:t>
      </w:r>
      <w:proofErr w:type="spellStart"/>
      <w:r w:rsidR="002239FD">
        <w:t>Brockelmann</w:t>
      </w:r>
      <w:proofErr w:type="spellEnd"/>
      <w:r w:rsidR="002239FD">
        <w:t xml:space="preserve"> &amp; Martin Dechant</w:t>
      </w:r>
    </w:p>
    <w:p w14:paraId="08D37799" w14:textId="77777777" w:rsidR="009F3E31" w:rsidRDefault="009F3E31" w:rsidP="009F3E31"/>
    <w:p w14:paraId="0528645D" w14:textId="63306525" w:rsidR="009F3E31" w:rsidRDefault="00184466" w:rsidP="00C447CC">
      <w:pPr>
        <w:pStyle w:val="Titel"/>
      </w:pPr>
      <w:r>
        <w:t xml:space="preserve">Rats: </w:t>
      </w:r>
      <w:proofErr w:type="spellStart"/>
      <w:r>
        <w:t>Canalisation</w:t>
      </w:r>
      <w:proofErr w:type="spellEnd"/>
    </w:p>
    <w:p w14:paraId="799EF4EF" w14:textId="77777777" w:rsidR="009F3E31" w:rsidRDefault="009F3E31" w:rsidP="009F3E31">
      <w:pPr>
        <w:pStyle w:val="TitelseiteText"/>
      </w:pPr>
    </w:p>
    <w:p w14:paraId="4F4EEA32" w14:textId="77777777" w:rsidR="00C447CC" w:rsidRDefault="00C447CC" w:rsidP="009F3E31">
      <w:pPr>
        <w:pStyle w:val="TitelseiteText"/>
      </w:pPr>
    </w:p>
    <w:p w14:paraId="6915E405"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Amelie Duchardt</w:t>
      </w:r>
    </w:p>
    <w:p w14:paraId="07D9753A"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3C72EAA4"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FA074BD"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58305956" w14:textId="765FF769"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10" w:history="1">
        <w:r w:rsidRPr="00C447CC">
          <w:rPr>
            <w:rStyle w:val="Link"/>
            <w:sz w:val="16"/>
            <w:szCs w:val="16"/>
          </w:rPr>
          <w:t>amelie.duchardt@studt.uni-regensburg.de</w:t>
        </w:r>
      </w:hyperlink>
    </w:p>
    <w:p w14:paraId="6A6A651F"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p>
    <w:p w14:paraId="0EB63F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Paul Wunderlich</w:t>
      </w:r>
    </w:p>
    <w:p w14:paraId="009F0D42"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1678900</w:t>
      </w:r>
    </w:p>
    <w:p w14:paraId="70CC3D6B"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E545744" w14:textId="5D5540BC"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4. Semester B.A.</w:t>
      </w:r>
    </w:p>
    <w:p w14:paraId="4403FF0B" w14:textId="3FBE9602"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11" w:history="1">
        <w:r w:rsidRPr="00C447CC">
          <w:rPr>
            <w:rStyle w:val="Link"/>
            <w:sz w:val="16"/>
            <w:szCs w:val="16"/>
          </w:rPr>
          <w:t>paul.wunderlich@stud.uni-regensburg.de</w:t>
        </w:r>
      </w:hyperlink>
    </w:p>
    <w:p w14:paraId="0D8DA7DE" w14:textId="77777777" w:rsidR="00184466" w:rsidRPr="00C447CC" w:rsidRDefault="00184466" w:rsidP="00184466">
      <w:pPr>
        <w:pStyle w:val="Folgeabsatz"/>
        <w:rPr>
          <w:rFonts w:eastAsiaTheme="minorHAnsi"/>
          <w:sz w:val="16"/>
          <w:szCs w:val="16"/>
        </w:rPr>
      </w:pPr>
    </w:p>
    <w:p w14:paraId="762E5A34" w14:textId="366BE485"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Mario Seebauer</w:t>
      </w:r>
    </w:p>
    <w:p w14:paraId="6B476470"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CE51E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6CC02681" w14:textId="28AA7A3C"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4</w:t>
      </w:r>
      <w:r w:rsidR="00184466" w:rsidRPr="00C447CC">
        <w:rPr>
          <w:sz w:val="16"/>
          <w:szCs w:val="16"/>
        </w:rPr>
        <w:t>. Semester B.A.</w:t>
      </w:r>
    </w:p>
    <w:p w14:paraId="22920E03" w14:textId="0BD64580"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12" w:history="1">
        <w:r w:rsidR="0003525C">
          <w:rPr>
            <w:rStyle w:val="Link"/>
            <w:sz w:val="16"/>
            <w:szCs w:val="16"/>
          </w:rPr>
          <w:t>mario.seebauer</w:t>
        </w:r>
        <w:r w:rsidR="00C447CC" w:rsidRPr="00C447CC">
          <w:rPr>
            <w:rStyle w:val="Link"/>
            <w:sz w:val="16"/>
            <w:szCs w:val="16"/>
          </w:rPr>
          <w:t>@studt.uni-regensburg.de</w:t>
        </w:r>
      </w:hyperlink>
    </w:p>
    <w:p w14:paraId="2F295089" w14:textId="77777777" w:rsidR="00C447CC" w:rsidRPr="00C447CC" w:rsidRDefault="00C447CC" w:rsidP="00C447CC">
      <w:pPr>
        <w:pStyle w:val="Folgeabsatz"/>
        <w:rPr>
          <w:sz w:val="16"/>
          <w:szCs w:val="16"/>
        </w:rPr>
      </w:pPr>
    </w:p>
    <w:p w14:paraId="4615B0CB"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Christian Kugler</w:t>
      </w:r>
    </w:p>
    <w:p w14:paraId="3411D11E" w14:textId="492C2434"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A903A6D"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7A1E28DB" w14:textId="7A894D55"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4</w:t>
      </w:r>
      <w:r w:rsidRPr="00C447CC">
        <w:rPr>
          <w:sz w:val="16"/>
          <w:szCs w:val="16"/>
        </w:rPr>
        <w:t>. Semester B.A.</w:t>
      </w:r>
    </w:p>
    <w:p w14:paraId="721261C7" w14:textId="27B379FF"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13" w:history="1">
        <w:r w:rsidR="0003525C">
          <w:rPr>
            <w:rStyle w:val="Link"/>
            <w:sz w:val="16"/>
            <w:szCs w:val="16"/>
          </w:rPr>
          <w:t>christian.kugler</w:t>
        </w:r>
        <w:r w:rsidRPr="00C447CC">
          <w:rPr>
            <w:rStyle w:val="Link"/>
            <w:sz w:val="16"/>
            <w:szCs w:val="16"/>
          </w:rPr>
          <w:t>@studt.uni-regensburg.de</w:t>
        </w:r>
      </w:hyperlink>
    </w:p>
    <w:p w14:paraId="463DF1D3" w14:textId="77777777" w:rsidR="00C447CC" w:rsidRPr="00C447CC" w:rsidRDefault="00C447CC" w:rsidP="00C447CC">
      <w:pPr>
        <w:pStyle w:val="Folgeabsatz"/>
        <w:rPr>
          <w:rFonts w:eastAsiaTheme="minorHAnsi"/>
          <w:sz w:val="16"/>
          <w:szCs w:val="16"/>
        </w:rPr>
      </w:pPr>
    </w:p>
    <w:p w14:paraId="56623A1A"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Igor </w:t>
      </w:r>
      <w:proofErr w:type="spellStart"/>
      <w:r w:rsidRPr="00C447CC">
        <w:rPr>
          <w:sz w:val="16"/>
          <w:szCs w:val="16"/>
        </w:rPr>
        <w:t>Somik</w:t>
      </w:r>
      <w:proofErr w:type="spellEnd"/>
    </w:p>
    <w:p w14:paraId="760BBD6D" w14:textId="115BD209"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3B6EF9A1"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2B6B7938"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55162A1E" w14:textId="226BD57C"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Email</w:t>
      </w:r>
      <w:r w:rsidR="005B7FCC">
        <w:rPr>
          <w:sz w:val="16"/>
          <w:szCs w:val="16"/>
        </w:rPr>
        <w:t xml:space="preserve">: </w:t>
      </w:r>
      <w:hyperlink r:id="rId14" w:history="1">
        <w:r w:rsidR="005B7FCC" w:rsidRPr="00F71AB0">
          <w:rPr>
            <w:rStyle w:val="Link"/>
            <w:sz w:val="16"/>
            <w:szCs w:val="16"/>
          </w:rPr>
          <w:t>igor.somik@stud.uni-regensburg.de</w:t>
        </w:r>
      </w:hyperlink>
    </w:p>
    <w:p w14:paraId="52A52591" w14:textId="77777777" w:rsidR="00C447CC" w:rsidRPr="00C447CC" w:rsidRDefault="00C447CC" w:rsidP="005B7FCC">
      <w:pPr>
        <w:pStyle w:val="Folgeabsatz"/>
        <w:ind w:firstLine="0"/>
        <w:rPr>
          <w:rFonts w:eastAsiaTheme="minorHAnsi"/>
          <w:sz w:val="16"/>
          <w:szCs w:val="16"/>
        </w:rPr>
      </w:pPr>
    </w:p>
    <w:p w14:paraId="5C128A9E" w14:textId="7C1D05E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Gabriel Götz</w:t>
      </w:r>
    </w:p>
    <w:p w14:paraId="03D56303" w14:textId="4E5CA5B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C440AFC"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4966356C"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711C3BD6" w14:textId="039C0BE4"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Email: </w:t>
      </w:r>
      <w:hyperlink r:id="rId15" w:history="1">
        <w:r w:rsidR="005B7FCC">
          <w:rPr>
            <w:rStyle w:val="Link"/>
            <w:sz w:val="16"/>
            <w:szCs w:val="16"/>
          </w:rPr>
          <w:t>gabriel.götz</w:t>
        </w:r>
        <w:r w:rsidRPr="00CA6DFA">
          <w:rPr>
            <w:rStyle w:val="Link"/>
            <w:sz w:val="16"/>
            <w:szCs w:val="16"/>
          </w:rPr>
          <w:t>@studt.uni-regensburg.de</w:t>
        </w:r>
      </w:hyperlink>
    </w:p>
    <w:p w14:paraId="0A956DE7" w14:textId="77777777" w:rsidR="00C447CC" w:rsidRPr="00C447CC" w:rsidRDefault="00C447CC" w:rsidP="00C447CC">
      <w:pPr>
        <w:pStyle w:val="Folgeabsatz"/>
        <w:rPr>
          <w:rFonts w:eastAsiaTheme="minorHAnsi"/>
        </w:rPr>
      </w:pPr>
    </w:p>
    <w:p w14:paraId="0FAC6D37" w14:textId="77777777" w:rsidR="00184466" w:rsidRPr="00184466" w:rsidRDefault="00184466" w:rsidP="00184466">
      <w:pPr>
        <w:pStyle w:val="Folgeabsatz"/>
        <w:ind w:firstLine="0"/>
        <w:sectPr w:rsidR="00184466" w:rsidRPr="00184466" w:rsidSect="000147EF">
          <w:headerReference w:type="default" r:id="rId16"/>
          <w:headerReference w:type="first" r:id="rId17"/>
          <w:pgSz w:w="11906" w:h="16838"/>
          <w:pgMar w:top="1418" w:right="1418" w:bottom="1134" w:left="1985" w:header="709" w:footer="709" w:gutter="0"/>
          <w:cols w:space="708"/>
          <w:docGrid w:linePitch="360"/>
        </w:sectPr>
      </w:pPr>
    </w:p>
    <w:p w14:paraId="45EC41BF" w14:textId="77777777" w:rsidR="009F3E31" w:rsidRDefault="009F3E31" w:rsidP="009A6082">
      <w:pPr>
        <w:pStyle w:val="Inhaltsverzeichnisberschrift"/>
      </w:pPr>
    </w:p>
    <w:sdt>
      <w:sdtPr>
        <w:rPr>
          <w:rFonts w:ascii="Frutiger Next LT W1G" w:hAnsi="Frutiger Next LT W1G"/>
          <w:sz w:val="22"/>
          <w:lang w:eastAsia="de-DE"/>
        </w:rPr>
        <w:id w:val="893784711"/>
        <w:docPartObj>
          <w:docPartGallery w:val="Table of Contents"/>
          <w:docPartUnique/>
        </w:docPartObj>
      </w:sdtPr>
      <w:sdtEndPr>
        <w:rPr>
          <w:b/>
          <w:bCs/>
        </w:rPr>
      </w:sdtEndPr>
      <w:sdtContent>
        <w:p w14:paraId="13A32969" w14:textId="77777777" w:rsidR="0040384F" w:rsidRDefault="0040384F">
          <w:pPr>
            <w:pStyle w:val="Inhaltsverzeichnisberschrift"/>
          </w:pPr>
          <w:r>
            <w:t>Inha</w:t>
          </w:r>
          <w:bookmarkStart w:id="0" w:name="_GoBack"/>
          <w:bookmarkEnd w:id="0"/>
          <w:r>
            <w:t>lt</w:t>
          </w:r>
        </w:p>
        <w:p w14:paraId="58CFA658" w14:textId="77777777" w:rsidR="00B0466B" w:rsidRDefault="0040384F">
          <w:pPr>
            <w:pStyle w:val="Verzeichnis1"/>
            <w:tabs>
              <w:tab w:val="left" w:pos="373"/>
            </w:tabs>
            <w:rPr>
              <w:rFonts w:asciiTheme="minorHAnsi" w:eastAsiaTheme="minorEastAsia" w:hAnsiTheme="minorHAnsi" w:cstheme="minorBidi"/>
              <w:noProof/>
              <w:szCs w:val="24"/>
              <w:lang w:eastAsia="ja-JP"/>
            </w:rPr>
          </w:pPr>
          <w:r>
            <w:fldChar w:fldCharType="begin"/>
          </w:r>
          <w:r>
            <w:instrText xml:space="preserve"> TOC \o "1-3" \h \z \u </w:instrText>
          </w:r>
          <w:r>
            <w:fldChar w:fldCharType="separate"/>
          </w:r>
          <w:r w:rsidR="00B0466B">
            <w:rPr>
              <w:noProof/>
            </w:rPr>
            <w:t>1</w:t>
          </w:r>
          <w:r w:rsidR="00B0466B">
            <w:rPr>
              <w:rFonts w:asciiTheme="minorHAnsi" w:eastAsiaTheme="minorEastAsia" w:hAnsiTheme="minorHAnsi" w:cstheme="minorBidi"/>
              <w:noProof/>
              <w:szCs w:val="24"/>
              <w:lang w:eastAsia="ja-JP"/>
            </w:rPr>
            <w:tab/>
          </w:r>
          <w:r w:rsidR="00B0466B">
            <w:rPr>
              <w:noProof/>
            </w:rPr>
            <w:t>Zusätzliche Angaben</w:t>
          </w:r>
          <w:r w:rsidR="00B0466B">
            <w:rPr>
              <w:noProof/>
            </w:rPr>
            <w:tab/>
          </w:r>
          <w:r w:rsidR="00B0466B">
            <w:rPr>
              <w:noProof/>
            </w:rPr>
            <w:fldChar w:fldCharType="begin"/>
          </w:r>
          <w:r w:rsidR="00B0466B">
            <w:rPr>
              <w:noProof/>
            </w:rPr>
            <w:instrText xml:space="preserve"> PAGEREF _Toc302315849 \h </w:instrText>
          </w:r>
          <w:r w:rsidR="00B0466B">
            <w:rPr>
              <w:noProof/>
            </w:rPr>
          </w:r>
          <w:r w:rsidR="00B0466B">
            <w:rPr>
              <w:noProof/>
            </w:rPr>
            <w:fldChar w:fldCharType="separate"/>
          </w:r>
          <w:r w:rsidR="00B0466B">
            <w:rPr>
              <w:noProof/>
            </w:rPr>
            <w:t>4</w:t>
          </w:r>
          <w:r w:rsidR="00B0466B">
            <w:rPr>
              <w:noProof/>
            </w:rPr>
            <w:fldChar w:fldCharType="end"/>
          </w:r>
        </w:p>
        <w:p w14:paraId="312D6A3E" w14:textId="77777777" w:rsidR="00B0466B" w:rsidRDefault="00B0466B">
          <w:pPr>
            <w:pStyle w:val="Verzeichnis2"/>
            <w:tabs>
              <w:tab w:val="left" w:pos="716"/>
              <w:tab w:val="right" w:leader="dot" w:pos="8493"/>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Dokumentenverwaltung</w:t>
          </w:r>
          <w:r>
            <w:rPr>
              <w:noProof/>
            </w:rPr>
            <w:tab/>
          </w:r>
          <w:r>
            <w:rPr>
              <w:noProof/>
            </w:rPr>
            <w:fldChar w:fldCharType="begin"/>
          </w:r>
          <w:r>
            <w:rPr>
              <w:noProof/>
            </w:rPr>
            <w:instrText xml:space="preserve"> PAGEREF _Toc302315850 \h </w:instrText>
          </w:r>
          <w:r>
            <w:rPr>
              <w:noProof/>
            </w:rPr>
          </w:r>
          <w:r>
            <w:rPr>
              <w:noProof/>
            </w:rPr>
            <w:fldChar w:fldCharType="separate"/>
          </w:r>
          <w:r>
            <w:rPr>
              <w:noProof/>
            </w:rPr>
            <w:t>4</w:t>
          </w:r>
          <w:r>
            <w:rPr>
              <w:noProof/>
            </w:rPr>
            <w:fldChar w:fldCharType="end"/>
          </w:r>
        </w:p>
        <w:p w14:paraId="3651920F" w14:textId="77777777" w:rsidR="00B0466B" w:rsidRDefault="00B0466B">
          <w:pPr>
            <w:pStyle w:val="Verzeichnis2"/>
            <w:tabs>
              <w:tab w:val="left" w:pos="730"/>
              <w:tab w:val="right" w:leader="dot" w:pos="8493"/>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Setup des Projekts</w:t>
          </w:r>
          <w:r>
            <w:rPr>
              <w:noProof/>
            </w:rPr>
            <w:tab/>
          </w:r>
          <w:r>
            <w:rPr>
              <w:noProof/>
            </w:rPr>
            <w:fldChar w:fldCharType="begin"/>
          </w:r>
          <w:r>
            <w:rPr>
              <w:noProof/>
            </w:rPr>
            <w:instrText xml:space="preserve"> PAGEREF _Toc302315851 \h </w:instrText>
          </w:r>
          <w:r>
            <w:rPr>
              <w:noProof/>
            </w:rPr>
          </w:r>
          <w:r>
            <w:rPr>
              <w:noProof/>
            </w:rPr>
            <w:fldChar w:fldCharType="separate"/>
          </w:r>
          <w:r>
            <w:rPr>
              <w:noProof/>
            </w:rPr>
            <w:t>4</w:t>
          </w:r>
          <w:r>
            <w:rPr>
              <w:noProof/>
            </w:rPr>
            <w:fldChar w:fldCharType="end"/>
          </w:r>
        </w:p>
        <w:p w14:paraId="725D1280"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2</w:t>
          </w:r>
          <w:r>
            <w:rPr>
              <w:rFonts w:asciiTheme="minorHAnsi" w:eastAsiaTheme="minorEastAsia" w:hAnsiTheme="minorHAnsi" w:cstheme="minorBidi"/>
              <w:noProof/>
              <w:szCs w:val="24"/>
              <w:lang w:eastAsia="ja-JP"/>
            </w:rPr>
            <w:tab/>
          </w:r>
          <w:r>
            <w:rPr>
              <w:noProof/>
            </w:rPr>
            <w:t>Zusammenfassung des Projekts</w:t>
          </w:r>
          <w:r>
            <w:rPr>
              <w:noProof/>
            </w:rPr>
            <w:tab/>
          </w:r>
          <w:r>
            <w:rPr>
              <w:noProof/>
            </w:rPr>
            <w:fldChar w:fldCharType="begin"/>
          </w:r>
          <w:r>
            <w:rPr>
              <w:noProof/>
            </w:rPr>
            <w:instrText xml:space="preserve"> PAGEREF _Toc302315852 \h </w:instrText>
          </w:r>
          <w:r>
            <w:rPr>
              <w:noProof/>
            </w:rPr>
          </w:r>
          <w:r>
            <w:rPr>
              <w:noProof/>
            </w:rPr>
            <w:fldChar w:fldCharType="separate"/>
          </w:r>
          <w:r>
            <w:rPr>
              <w:noProof/>
            </w:rPr>
            <w:t>4</w:t>
          </w:r>
          <w:r>
            <w:rPr>
              <w:noProof/>
            </w:rPr>
            <w:fldChar w:fldCharType="end"/>
          </w:r>
        </w:p>
        <w:p w14:paraId="779BBC85"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3</w:t>
          </w:r>
          <w:r>
            <w:rPr>
              <w:rFonts w:asciiTheme="minorHAnsi" w:eastAsiaTheme="minorEastAsia" w:hAnsiTheme="minorHAnsi" w:cstheme="minorBidi"/>
              <w:noProof/>
              <w:szCs w:val="24"/>
              <w:lang w:eastAsia="ja-JP"/>
            </w:rPr>
            <w:tab/>
          </w:r>
          <w:r>
            <w:rPr>
              <w:noProof/>
            </w:rPr>
            <w:t>Game Design Dokumentation</w:t>
          </w:r>
          <w:r>
            <w:rPr>
              <w:noProof/>
            </w:rPr>
            <w:tab/>
          </w:r>
          <w:r>
            <w:rPr>
              <w:noProof/>
            </w:rPr>
            <w:fldChar w:fldCharType="begin"/>
          </w:r>
          <w:r>
            <w:rPr>
              <w:noProof/>
            </w:rPr>
            <w:instrText xml:space="preserve"> PAGEREF _Toc302315853 \h </w:instrText>
          </w:r>
          <w:r>
            <w:rPr>
              <w:noProof/>
            </w:rPr>
          </w:r>
          <w:r>
            <w:rPr>
              <w:noProof/>
            </w:rPr>
            <w:fldChar w:fldCharType="separate"/>
          </w:r>
          <w:r>
            <w:rPr>
              <w:noProof/>
            </w:rPr>
            <w:t>5</w:t>
          </w:r>
          <w:r>
            <w:rPr>
              <w:noProof/>
            </w:rPr>
            <w:fldChar w:fldCharType="end"/>
          </w:r>
        </w:p>
        <w:p w14:paraId="2C9C3C9E" w14:textId="77777777" w:rsidR="00B0466B" w:rsidRDefault="00B0466B">
          <w:pPr>
            <w:pStyle w:val="Verzeichnis2"/>
            <w:tabs>
              <w:tab w:val="left" w:pos="717"/>
              <w:tab w:val="right" w:leader="dot" w:pos="8493"/>
            </w:tabs>
            <w:rPr>
              <w:rFonts w:asciiTheme="minorHAnsi" w:eastAsiaTheme="minorEastAsia" w:hAnsiTheme="minorHAnsi" w:cstheme="minorBidi"/>
              <w:noProof/>
              <w:sz w:val="24"/>
              <w:szCs w:val="24"/>
              <w:lang w:eastAsia="ja-JP"/>
            </w:rPr>
          </w:pPr>
          <w:r>
            <w:rPr>
              <w:noProof/>
            </w:rPr>
            <w:t>3.1</w:t>
          </w:r>
          <w:r>
            <w:rPr>
              <w:rFonts w:asciiTheme="minorHAnsi" w:eastAsiaTheme="minorEastAsia" w:hAnsiTheme="minorHAnsi" w:cstheme="minorBidi"/>
              <w:noProof/>
              <w:sz w:val="24"/>
              <w:szCs w:val="24"/>
              <w:lang w:eastAsia="ja-JP"/>
            </w:rPr>
            <w:tab/>
          </w:r>
          <w:r>
            <w:rPr>
              <w:noProof/>
            </w:rPr>
            <w:t>Nutzeranalyse</w:t>
          </w:r>
          <w:r>
            <w:rPr>
              <w:noProof/>
            </w:rPr>
            <w:tab/>
          </w:r>
          <w:r>
            <w:rPr>
              <w:noProof/>
            </w:rPr>
            <w:fldChar w:fldCharType="begin"/>
          </w:r>
          <w:r>
            <w:rPr>
              <w:noProof/>
            </w:rPr>
            <w:instrText xml:space="preserve"> PAGEREF _Toc302315854 \h </w:instrText>
          </w:r>
          <w:r>
            <w:rPr>
              <w:noProof/>
            </w:rPr>
          </w:r>
          <w:r>
            <w:rPr>
              <w:noProof/>
            </w:rPr>
            <w:fldChar w:fldCharType="separate"/>
          </w:r>
          <w:r>
            <w:rPr>
              <w:noProof/>
            </w:rPr>
            <w:t>5</w:t>
          </w:r>
          <w:r>
            <w:rPr>
              <w:noProof/>
            </w:rPr>
            <w:fldChar w:fldCharType="end"/>
          </w:r>
        </w:p>
        <w:p w14:paraId="00CE4E72" w14:textId="77777777" w:rsidR="00B0466B" w:rsidRDefault="00B0466B">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3.2</w:t>
          </w:r>
          <w:r>
            <w:rPr>
              <w:rFonts w:asciiTheme="minorHAnsi" w:eastAsiaTheme="minorEastAsia" w:hAnsiTheme="minorHAnsi" w:cstheme="minorBidi"/>
              <w:noProof/>
              <w:sz w:val="24"/>
              <w:szCs w:val="24"/>
              <w:lang w:eastAsia="ja-JP"/>
            </w:rPr>
            <w:tab/>
          </w:r>
          <w:r>
            <w:rPr>
              <w:noProof/>
            </w:rPr>
            <w:t>Regelwerk des Spiels</w:t>
          </w:r>
          <w:r>
            <w:rPr>
              <w:noProof/>
            </w:rPr>
            <w:tab/>
          </w:r>
          <w:r>
            <w:rPr>
              <w:noProof/>
            </w:rPr>
            <w:fldChar w:fldCharType="begin"/>
          </w:r>
          <w:r>
            <w:rPr>
              <w:noProof/>
            </w:rPr>
            <w:instrText xml:space="preserve"> PAGEREF _Toc302315855 \h </w:instrText>
          </w:r>
          <w:r>
            <w:rPr>
              <w:noProof/>
            </w:rPr>
          </w:r>
          <w:r>
            <w:rPr>
              <w:noProof/>
            </w:rPr>
            <w:fldChar w:fldCharType="separate"/>
          </w:r>
          <w:r>
            <w:rPr>
              <w:noProof/>
            </w:rPr>
            <w:t>5</w:t>
          </w:r>
          <w:r>
            <w:rPr>
              <w:noProof/>
            </w:rPr>
            <w:fldChar w:fldCharType="end"/>
          </w:r>
        </w:p>
        <w:p w14:paraId="05A4251D" w14:textId="77777777" w:rsidR="00B0466B" w:rsidRDefault="00B0466B">
          <w:pPr>
            <w:pStyle w:val="Verzeichnis2"/>
            <w:tabs>
              <w:tab w:val="left" w:pos="718"/>
              <w:tab w:val="right" w:leader="dot" w:pos="8493"/>
            </w:tabs>
            <w:rPr>
              <w:rFonts w:asciiTheme="minorHAnsi" w:eastAsiaTheme="minorEastAsia" w:hAnsiTheme="minorHAnsi" w:cstheme="minorBidi"/>
              <w:noProof/>
              <w:sz w:val="24"/>
              <w:szCs w:val="24"/>
              <w:lang w:eastAsia="ja-JP"/>
            </w:rPr>
          </w:pPr>
          <w:r>
            <w:rPr>
              <w:noProof/>
            </w:rPr>
            <w:t>3.3</w:t>
          </w:r>
          <w:r>
            <w:rPr>
              <w:rFonts w:asciiTheme="minorHAnsi" w:eastAsiaTheme="minorEastAsia" w:hAnsiTheme="minorHAnsi" w:cstheme="minorBidi"/>
              <w:noProof/>
              <w:sz w:val="24"/>
              <w:szCs w:val="24"/>
              <w:lang w:eastAsia="ja-JP"/>
            </w:rPr>
            <w:tab/>
          </w:r>
          <w:r>
            <w:rPr>
              <w:noProof/>
            </w:rPr>
            <w:t>Designentscheidungen und Dokumentation der Weiterentwicklung des Konzepts</w:t>
          </w:r>
          <w:r>
            <w:rPr>
              <w:noProof/>
            </w:rPr>
            <w:tab/>
          </w:r>
          <w:r>
            <w:rPr>
              <w:noProof/>
            </w:rPr>
            <w:fldChar w:fldCharType="begin"/>
          </w:r>
          <w:r>
            <w:rPr>
              <w:noProof/>
            </w:rPr>
            <w:instrText xml:space="preserve"> PAGEREF _Toc302315856 \h </w:instrText>
          </w:r>
          <w:r>
            <w:rPr>
              <w:noProof/>
            </w:rPr>
          </w:r>
          <w:r>
            <w:rPr>
              <w:noProof/>
            </w:rPr>
            <w:fldChar w:fldCharType="separate"/>
          </w:r>
          <w:r>
            <w:rPr>
              <w:noProof/>
            </w:rPr>
            <w:t>8</w:t>
          </w:r>
          <w:r>
            <w:rPr>
              <w:noProof/>
            </w:rPr>
            <w:fldChar w:fldCharType="end"/>
          </w:r>
        </w:p>
        <w:p w14:paraId="053077C5" w14:textId="77777777" w:rsidR="00B0466B" w:rsidRDefault="00B0466B">
          <w:pPr>
            <w:pStyle w:val="Verzeichnis2"/>
            <w:tabs>
              <w:tab w:val="left" w:pos="732"/>
              <w:tab w:val="right" w:leader="dot" w:pos="8493"/>
            </w:tabs>
            <w:rPr>
              <w:rFonts w:asciiTheme="minorHAnsi" w:eastAsiaTheme="minorEastAsia" w:hAnsiTheme="minorHAnsi" w:cstheme="minorBidi"/>
              <w:noProof/>
              <w:sz w:val="24"/>
              <w:szCs w:val="24"/>
              <w:lang w:eastAsia="ja-JP"/>
            </w:rPr>
          </w:pPr>
          <w:r>
            <w:rPr>
              <w:noProof/>
            </w:rPr>
            <w:t>3.4</w:t>
          </w:r>
          <w:r>
            <w:rPr>
              <w:rFonts w:asciiTheme="minorHAnsi" w:eastAsiaTheme="minorEastAsia" w:hAnsiTheme="minorHAnsi" w:cstheme="minorBidi"/>
              <w:noProof/>
              <w:sz w:val="24"/>
              <w:szCs w:val="24"/>
              <w:lang w:eastAsia="ja-JP"/>
            </w:rPr>
            <w:tab/>
          </w:r>
          <w:r>
            <w:rPr>
              <w:noProof/>
            </w:rPr>
            <w:t>Dokumentation des Gestaltungskonzepts</w:t>
          </w:r>
          <w:r>
            <w:rPr>
              <w:noProof/>
            </w:rPr>
            <w:tab/>
          </w:r>
          <w:r>
            <w:rPr>
              <w:noProof/>
            </w:rPr>
            <w:fldChar w:fldCharType="begin"/>
          </w:r>
          <w:r>
            <w:rPr>
              <w:noProof/>
            </w:rPr>
            <w:instrText xml:space="preserve"> PAGEREF _Toc302315857 \h </w:instrText>
          </w:r>
          <w:r>
            <w:rPr>
              <w:noProof/>
            </w:rPr>
          </w:r>
          <w:r>
            <w:rPr>
              <w:noProof/>
            </w:rPr>
            <w:fldChar w:fldCharType="separate"/>
          </w:r>
          <w:r>
            <w:rPr>
              <w:noProof/>
            </w:rPr>
            <w:t>11</w:t>
          </w:r>
          <w:r>
            <w:rPr>
              <w:noProof/>
            </w:rPr>
            <w:fldChar w:fldCharType="end"/>
          </w:r>
        </w:p>
        <w:p w14:paraId="2F6F8250" w14:textId="77777777" w:rsidR="00B0466B" w:rsidRDefault="00B0466B">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3.5</w:t>
          </w:r>
          <w:r>
            <w:rPr>
              <w:rFonts w:asciiTheme="minorHAnsi" w:eastAsiaTheme="minorEastAsia" w:hAnsiTheme="minorHAnsi" w:cstheme="minorBidi"/>
              <w:noProof/>
              <w:sz w:val="24"/>
              <w:szCs w:val="24"/>
              <w:lang w:eastAsia="ja-JP"/>
            </w:rPr>
            <w:tab/>
          </w:r>
          <w:r>
            <w:rPr>
              <w:noProof/>
            </w:rPr>
            <w:t>Dokumentation der Handlung</w:t>
          </w:r>
          <w:r>
            <w:rPr>
              <w:noProof/>
            </w:rPr>
            <w:tab/>
          </w:r>
          <w:r>
            <w:rPr>
              <w:noProof/>
            </w:rPr>
            <w:fldChar w:fldCharType="begin"/>
          </w:r>
          <w:r>
            <w:rPr>
              <w:noProof/>
            </w:rPr>
            <w:instrText xml:space="preserve"> PAGEREF _Toc302315858 \h </w:instrText>
          </w:r>
          <w:r>
            <w:rPr>
              <w:noProof/>
            </w:rPr>
          </w:r>
          <w:r>
            <w:rPr>
              <w:noProof/>
            </w:rPr>
            <w:fldChar w:fldCharType="separate"/>
          </w:r>
          <w:r>
            <w:rPr>
              <w:noProof/>
            </w:rPr>
            <w:t>15</w:t>
          </w:r>
          <w:r>
            <w:rPr>
              <w:noProof/>
            </w:rPr>
            <w:fldChar w:fldCharType="end"/>
          </w:r>
        </w:p>
        <w:p w14:paraId="63E7050A"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4</w:t>
          </w:r>
          <w:r>
            <w:rPr>
              <w:rFonts w:asciiTheme="minorHAnsi" w:eastAsiaTheme="minorEastAsia" w:hAnsiTheme="minorHAnsi" w:cstheme="minorBidi"/>
              <w:noProof/>
              <w:szCs w:val="24"/>
              <w:lang w:eastAsia="ja-JP"/>
            </w:rPr>
            <w:tab/>
          </w:r>
          <w:r>
            <w:rPr>
              <w:noProof/>
            </w:rPr>
            <w:t>Architektur und Implementierung</w:t>
          </w:r>
          <w:r>
            <w:rPr>
              <w:noProof/>
            </w:rPr>
            <w:tab/>
          </w:r>
          <w:r>
            <w:rPr>
              <w:noProof/>
            </w:rPr>
            <w:fldChar w:fldCharType="begin"/>
          </w:r>
          <w:r>
            <w:rPr>
              <w:noProof/>
            </w:rPr>
            <w:instrText xml:space="preserve"> PAGEREF _Toc302315859 \h </w:instrText>
          </w:r>
          <w:r>
            <w:rPr>
              <w:noProof/>
            </w:rPr>
          </w:r>
          <w:r>
            <w:rPr>
              <w:noProof/>
            </w:rPr>
            <w:fldChar w:fldCharType="separate"/>
          </w:r>
          <w:r>
            <w:rPr>
              <w:noProof/>
            </w:rPr>
            <w:t>16</w:t>
          </w:r>
          <w:r>
            <w:rPr>
              <w:noProof/>
            </w:rPr>
            <w:fldChar w:fldCharType="end"/>
          </w:r>
        </w:p>
        <w:p w14:paraId="30B92E12" w14:textId="77777777" w:rsidR="00B0466B" w:rsidRDefault="00B0466B">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4.1</w:t>
          </w:r>
          <w:r>
            <w:rPr>
              <w:rFonts w:asciiTheme="minorHAnsi" w:eastAsiaTheme="minorEastAsia" w:hAnsiTheme="minorHAnsi" w:cstheme="minorBidi"/>
              <w:noProof/>
              <w:sz w:val="24"/>
              <w:szCs w:val="24"/>
              <w:lang w:eastAsia="ja-JP"/>
            </w:rPr>
            <w:tab/>
          </w:r>
          <w:r>
            <w:rPr>
              <w:noProof/>
            </w:rPr>
            <w:t>Komponentenübersicht</w:t>
          </w:r>
          <w:r>
            <w:rPr>
              <w:noProof/>
            </w:rPr>
            <w:tab/>
          </w:r>
          <w:r>
            <w:rPr>
              <w:noProof/>
            </w:rPr>
            <w:fldChar w:fldCharType="begin"/>
          </w:r>
          <w:r>
            <w:rPr>
              <w:noProof/>
            </w:rPr>
            <w:instrText xml:space="preserve"> PAGEREF _Toc302315860 \h </w:instrText>
          </w:r>
          <w:r>
            <w:rPr>
              <w:noProof/>
            </w:rPr>
          </w:r>
          <w:r>
            <w:rPr>
              <w:noProof/>
            </w:rPr>
            <w:fldChar w:fldCharType="separate"/>
          </w:r>
          <w:r>
            <w:rPr>
              <w:noProof/>
            </w:rPr>
            <w:t>16</w:t>
          </w:r>
          <w:r>
            <w:rPr>
              <w:noProof/>
            </w:rPr>
            <w:fldChar w:fldCharType="end"/>
          </w:r>
        </w:p>
        <w:p w14:paraId="4B292F6C" w14:textId="77777777" w:rsidR="00B0466B" w:rsidRDefault="00B0466B">
          <w:pPr>
            <w:pStyle w:val="Verzeichnis2"/>
            <w:tabs>
              <w:tab w:val="left" w:pos="745"/>
              <w:tab w:val="right" w:leader="dot" w:pos="8493"/>
            </w:tabs>
            <w:rPr>
              <w:rFonts w:asciiTheme="minorHAnsi" w:eastAsiaTheme="minorEastAsia" w:hAnsiTheme="minorHAnsi" w:cstheme="minorBidi"/>
              <w:noProof/>
              <w:sz w:val="24"/>
              <w:szCs w:val="24"/>
              <w:lang w:eastAsia="ja-JP"/>
            </w:rPr>
          </w:pPr>
          <w:r>
            <w:rPr>
              <w:noProof/>
            </w:rPr>
            <w:t>4.2</w:t>
          </w:r>
          <w:r>
            <w:rPr>
              <w:rFonts w:asciiTheme="minorHAnsi" w:eastAsiaTheme="minorEastAsia" w:hAnsiTheme="minorHAnsi" w:cstheme="minorBidi"/>
              <w:noProof/>
              <w:sz w:val="24"/>
              <w:szCs w:val="24"/>
              <w:lang w:eastAsia="ja-JP"/>
            </w:rPr>
            <w:tab/>
          </w:r>
          <w:r>
            <w:rPr>
              <w:noProof/>
            </w:rPr>
            <w:t>Dokumentation des Interaktionskonzeptes</w:t>
          </w:r>
          <w:r>
            <w:rPr>
              <w:noProof/>
            </w:rPr>
            <w:tab/>
          </w:r>
          <w:r>
            <w:rPr>
              <w:noProof/>
            </w:rPr>
            <w:fldChar w:fldCharType="begin"/>
          </w:r>
          <w:r>
            <w:rPr>
              <w:noProof/>
            </w:rPr>
            <w:instrText xml:space="preserve"> PAGEREF _Toc302315861 \h </w:instrText>
          </w:r>
          <w:r>
            <w:rPr>
              <w:noProof/>
            </w:rPr>
          </w:r>
          <w:r>
            <w:rPr>
              <w:noProof/>
            </w:rPr>
            <w:fldChar w:fldCharType="separate"/>
          </w:r>
          <w:r>
            <w:rPr>
              <w:noProof/>
            </w:rPr>
            <w:t>16</w:t>
          </w:r>
          <w:r>
            <w:rPr>
              <w:noProof/>
            </w:rPr>
            <w:fldChar w:fldCharType="end"/>
          </w:r>
        </w:p>
        <w:p w14:paraId="060D15A2"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5</w:t>
          </w:r>
          <w:r>
            <w:rPr>
              <w:rFonts w:asciiTheme="minorHAnsi" w:eastAsiaTheme="minorEastAsia" w:hAnsiTheme="minorHAnsi" w:cstheme="minorBidi"/>
              <w:noProof/>
              <w:szCs w:val="24"/>
              <w:lang w:eastAsia="ja-JP"/>
            </w:rPr>
            <w:tab/>
          </w:r>
          <w:r>
            <w:rPr>
              <w:noProof/>
            </w:rPr>
            <w:t>Dokumentation des Projektmanagement</w:t>
          </w:r>
          <w:r>
            <w:rPr>
              <w:noProof/>
            </w:rPr>
            <w:tab/>
          </w:r>
          <w:r>
            <w:rPr>
              <w:noProof/>
            </w:rPr>
            <w:fldChar w:fldCharType="begin"/>
          </w:r>
          <w:r>
            <w:rPr>
              <w:noProof/>
            </w:rPr>
            <w:instrText xml:space="preserve"> PAGEREF _Toc302315862 \h </w:instrText>
          </w:r>
          <w:r>
            <w:rPr>
              <w:noProof/>
            </w:rPr>
          </w:r>
          <w:r>
            <w:rPr>
              <w:noProof/>
            </w:rPr>
            <w:fldChar w:fldCharType="separate"/>
          </w:r>
          <w:r>
            <w:rPr>
              <w:noProof/>
            </w:rPr>
            <w:t>17</w:t>
          </w:r>
          <w:r>
            <w:rPr>
              <w:noProof/>
            </w:rPr>
            <w:fldChar w:fldCharType="end"/>
          </w:r>
        </w:p>
        <w:p w14:paraId="3F03A1B2" w14:textId="77777777" w:rsidR="00B0466B" w:rsidRDefault="00B0466B">
          <w:pPr>
            <w:pStyle w:val="Verzeichnis2"/>
            <w:tabs>
              <w:tab w:val="left" w:pos="723"/>
              <w:tab w:val="right" w:leader="dot" w:pos="8493"/>
            </w:tabs>
            <w:rPr>
              <w:rFonts w:asciiTheme="minorHAnsi" w:eastAsiaTheme="minorEastAsia" w:hAnsiTheme="minorHAnsi" w:cstheme="minorBidi"/>
              <w:noProof/>
              <w:sz w:val="24"/>
              <w:szCs w:val="24"/>
              <w:lang w:eastAsia="ja-JP"/>
            </w:rPr>
          </w:pPr>
          <w:r>
            <w:rPr>
              <w:noProof/>
            </w:rPr>
            <w:t>5.1</w:t>
          </w:r>
          <w:r>
            <w:rPr>
              <w:rFonts w:asciiTheme="minorHAnsi" w:eastAsiaTheme="minorEastAsia" w:hAnsiTheme="minorHAnsi" w:cstheme="minorBidi"/>
              <w:noProof/>
              <w:sz w:val="24"/>
              <w:szCs w:val="24"/>
              <w:lang w:eastAsia="ja-JP"/>
            </w:rPr>
            <w:tab/>
          </w:r>
          <w:r>
            <w:rPr>
              <w:noProof/>
            </w:rPr>
            <w:t>Aufgabenverteilung zwischen den Teammitgliedern</w:t>
          </w:r>
          <w:r>
            <w:rPr>
              <w:noProof/>
            </w:rPr>
            <w:tab/>
          </w:r>
          <w:r>
            <w:rPr>
              <w:noProof/>
            </w:rPr>
            <w:fldChar w:fldCharType="begin"/>
          </w:r>
          <w:r>
            <w:rPr>
              <w:noProof/>
            </w:rPr>
            <w:instrText xml:space="preserve"> PAGEREF _Toc302315863 \h </w:instrText>
          </w:r>
          <w:r>
            <w:rPr>
              <w:noProof/>
            </w:rPr>
          </w:r>
          <w:r>
            <w:rPr>
              <w:noProof/>
            </w:rPr>
            <w:fldChar w:fldCharType="separate"/>
          </w:r>
          <w:r>
            <w:rPr>
              <w:noProof/>
            </w:rPr>
            <w:t>17</w:t>
          </w:r>
          <w:r>
            <w:rPr>
              <w:noProof/>
            </w:rPr>
            <w:fldChar w:fldCharType="end"/>
          </w:r>
        </w:p>
        <w:p w14:paraId="095F0C33" w14:textId="77777777" w:rsidR="00B0466B" w:rsidRDefault="00B0466B">
          <w:pPr>
            <w:pStyle w:val="Verzeichnis2"/>
            <w:tabs>
              <w:tab w:val="left" w:pos="737"/>
              <w:tab w:val="right" w:leader="dot" w:pos="8493"/>
            </w:tabs>
            <w:rPr>
              <w:rFonts w:asciiTheme="minorHAnsi" w:eastAsiaTheme="minorEastAsia" w:hAnsiTheme="minorHAnsi" w:cstheme="minorBidi"/>
              <w:noProof/>
              <w:sz w:val="24"/>
              <w:szCs w:val="24"/>
              <w:lang w:eastAsia="ja-JP"/>
            </w:rPr>
          </w:pPr>
          <w:r>
            <w:rPr>
              <w:noProof/>
            </w:rPr>
            <w:t>5.2</w:t>
          </w:r>
          <w:r>
            <w:rPr>
              <w:rFonts w:asciiTheme="minorHAnsi" w:eastAsiaTheme="minorEastAsia" w:hAnsiTheme="minorHAnsi" w:cstheme="minorBidi"/>
              <w:noProof/>
              <w:sz w:val="24"/>
              <w:szCs w:val="24"/>
              <w:lang w:eastAsia="ja-JP"/>
            </w:rPr>
            <w:tab/>
          </w:r>
          <w:r>
            <w:rPr>
              <w:noProof/>
            </w:rPr>
            <w:t>Tasks und Priorisierung</w:t>
          </w:r>
          <w:r>
            <w:rPr>
              <w:noProof/>
            </w:rPr>
            <w:tab/>
          </w:r>
          <w:r>
            <w:rPr>
              <w:noProof/>
            </w:rPr>
            <w:fldChar w:fldCharType="begin"/>
          </w:r>
          <w:r>
            <w:rPr>
              <w:noProof/>
            </w:rPr>
            <w:instrText xml:space="preserve"> PAGEREF _Toc302315864 \h </w:instrText>
          </w:r>
          <w:r>
            <w:rPr>
              <w:noProof/>
            </w:rPr>
          </w:r>
          <w:r>
            <w:rPr>
              <w:noProof/>
            </w:rPr>
            <w:fldChar w:fldCharType="separate"/>
          </w:r>
          <w:r>
            <w:rPr>
              <w:noProof/>
            </w:rPr>
            <w:t>17</w:t>
          </w:r>
          <w:r>
            <w:rPr>
              <w:noProof/>
            </w:rPr>
            <w:fldChar w:fldCharType="end"/>
          </w:r>
        </w:p>
        <w:p w14:paraId="1E63AE89" w14:textId="77777777" w:rsidR="00B0466B" w:rsidRDefault="00B0466B">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5.3</w:t>
          </w:r>
          <w:r>
            <w:rPr>
              <w:rFonts w:asciiTheme="minorHAnsi" w:eastAsiaTheme="minorEastAsia" w:hAnsiTheme="minorHAnsi" w:cstheme="minorBidi"/>
              <w:noProof/>
              <w:sz w:val="24"/>
              <w:szCs w:val="24"/>
              <w:lang w:eastAsia="ja-JP"/>
            </w:rPr>
            <w:tab/>
          </w:r>
          <w:r>
            <w:rPr>
              <w:noProof/>
            </w:rPr>
            <w:t>Meilensteinbericht</w:t>
          </w:r>
          <w:r>
            <w:rPr>
              <w:noProof/>
            </w:rPr>
            <w:tab/>
          </w:r>
          <w:r>
            <w:rPr>
              <w:noProof/>
            </w:rPr>
            <w:fldChar w:fldCharType="begin"/>
          </w:r>
          <w:r>
            <w:rPr>
              <w:noProof/>
            </w:rPr>
            <w:instrText xml:space="preserve"> PAGEREF _Toc302315865 \h </w:instrText>
          </w:r>
          <w:r>
            <w:rPr>
              <w:noProof/>
            </w:rPr>
          </w:r>
          <w:r>
            <w:rPr>
              <w:noProof/>
            </w:rPr>
            <w:fldChar w:fldCharType="separate"/>
          </w:r>
          <w:r>
            <w:rPr>
              <w:noProof/>
            </w:rPr>
            <w:t>21</w:t>
          </w:r>
          <w:r>
            <w:rPr>
              <w:noProof/>
            </w:rPr>
            <w:fldChar w:fldCharType="end"/>
          </w:r>
        </w:p>
        <w:p w14:paraId="712B8579" w14:textId="77777777" w:rsidR="00B0466B" w:rsidRDefault="00B0466B">
          <w:pPr>
            <w:pStyle w:val="Verzeichnis2"/>
            <w:tabs>
              <w:tab w:val="left" w:pos="738"/>
              <w:tab w:val="right" w:leader="dot" w:pos="8493"/>
            </w:tabs>
            <w:rPr>
              <w:rFonts w:asciiTheme="minorHAnsi" w:eastAsiaTheme="minorEastAsia" w:hAnsiTheme="minorHAnsi" w:cstheme="minorBidi"/>
              <w:noProof/>
              <w:sz w:val="24"/>
              <w:szCs w:val="24"/>
              <w:lang w:eastAsia="ja-JP"/>
            </w:rPr>
          </w:pPr>
          <w:r>
            <w:rPr>
              <w:noProof/>
            </w:rPr>
            <w:t>5.4</w:t>
          </w:r>
          <w:r>
            <w:rPr>
              <w:rFonts w:asciiTheme="minorHAnsi" w:eastAsiaTheme="minorEastAsia" w:hAnsiTheme="minorHAnsi" w:cstheme="minorBidi"/>
              <w:noProof/>
              <w:sz w:val="24"/>
              <w:szCs w:val="24"/>
              <w:lang w:eastAsia="ja-JP"/>
            </w:rPr>
            <w:tab/>
          </w:r>
          <w:r>
            <w:rPr>
              <w:noProof/>
            </w:rPr>
            <w:t>Probleme</w:t>
          </w:r>
          <w:r>
            <w:rPr>
              <w:noProof/>
            </w:rPr>
            <w:tab/>
          </w:r>
          <w:r>
            <w:rPr>
              <w:noProof/>
            </w:rPr>
            <w:fldChar w:fldCharType="begin"/>
          </w:r>
          <w:r>
            <w:rPr>
              <w:noProof/>
            </w:rPr>
            <w:instrText xml:space="preserve"> PAGEREF _Toc302315866 \h </w:instrText>
          </w:r>
          <w:r>
            <w:rPr>
              <w:noProof/>
            </w:rPr>
          </w:r>
          <w:r>
            <w:rPr>
              <w:noProof/>
            </w:rPr>
            <w:fldChar w:fldCharType="separate"/>
          </w:r>
          <w:r>
            <w:rPr>
              <w:noProof/>
            </w:rPr>
            <w:t>21</w:t>
          </w:r>
          <w:r>
            <w:rPr>
              <w:noProof/>
            </w:rPr>
            <w:fldChar w:fldCharType="end"/>
          </w:r>
        </w:p>
        <w:p w14:paraId="2DAC6CA4"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6</w:t>
          </w:r>
          <w:r>
            <w:rPr>
              <w:rFonts w:asciiTheme="minorHAnsi" w:eastAsiaTheme="minorEastAsia" w:hAnsiTheme="minorHAnsi" w:cstheme="minorBidi"/>
              <w:noProof/>
              <w:szCs w:val="24"/>
              <w:lang w:eastAsia="ja-JP"/>
            </w:rPr>
            <w:tab/>
          </w:r>
          <w:r>
            <w:rPr>
              <w:noProof/>
            </w:rPr>
            <w:t>Testergebnisse</w:t>
          </w:r>
          <w:r>
            <w:rPr>
              <w:noProof/>
            </w:rPr>
            <w:tab/>
          </w:r>
          <w:r>
            <w:rPr>
              <w:noProof/>
            </w:rPr>
            <w:fldChar w:fldCharType="begin"/>
          </w:r>
          <w:r>
            <w:rPr>
              <w:noProof/>
            </w:rPr>
            <w:instrText xml:space="preserve"> PAGEREF _Toc302315867 \h </w:instrText>
          </w:r>
          <w:r>
            <w:rPr>
              <w:noProof/>
            </w:rPr>
          </w:r>
          <w:r>
            <w:rPr>
              <w:noProof/>
            </w:rPr>
            <w:fldChar w:fldCharType="separate"/>
          </w:r>
          <w:r>
            <w:rPr>
              <w:noProof/>
            </w:rPr>
            <w:t>22</w:t>
          </w:r>
          <w:r>
            <w:rPr>
              <w:noProof/>
            </w:rPr>
            <w:fldChar w:fldCharType="end"/>
          </w:r>
        </w:p>
        <w:p w14:paraId="4AD0A8D1"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7</w:t>
          </w:r>
          <w:r>
            <w:rPr>
              <w:rFonts w:asciiTheme="minorHAnsi" w:eastAsiaTheme="minorEastAsia" w:hAnsiTheme="minorHAnsi" w:cstheme="minorBidi"/>
              <w:noProof/>
              <w:szCs w:val="24"/>
              <w:lang w:eastAsia="ja-JP"/>
            </w:rPr>
            <w:tab/>
          </w:r>
          <w:r>
            <w:rPr>
              <w:noProof/>
            </w:rPr>
            <w:t>Ausblick</w:t>
          </w:r>
          <w:r>
            <w:rPr>
              <w:noProof/>
            </w:rPr>
            <w:tab/>
          </w:r>
          <w:r>
            <w:rPr>
              <w:noProof/>
            </w:rPr>
            <w:fldChar w:fldCharType="begin"/>
          </w:r>
          <w:r>
            <w:rPr>
              <w:noProof/>
            </w:rPr>
            <w:instrText xml:space="preserve"> PAGEREF _Toc302315868 \h </w:instrText>
          </w:r>
          <w:r>
            <w:rPr>
              <w:noProof/>
            </w:rPr>
          </w:r>
          <w:r>
            <w:rPr>
              <w:noProof/>
            </w:rPr>
            <w:fldChar w:fldCharType="separate"/>
          </w:r>
          <w:r>
            <w:rPr>
              <w:noProof/>
            </w:rPr>
            <w:t>22</w:t>
          </w:r>
          <w:r>
            <w:rPr>
              <w:noProof/>
            </w:rPr>
            <w:fldChar w:fldCharType="end"/>
          </w:r>
        </w:p>
        <w:p w14:paraId="2194A0D4" w14:textId="77777777" w:rsidR="0040384F" w:rsidRDefault="0040384F">
          <w:r>
            <w:rPr>
              <w:b/>
              <w:bCs/>
            </w:rPr>
            <w:fldChar w:fldCharType="end"/>
          </w:r>
        </w:p>
      </w:sdtContent>
    </w:sdt>
    <w:p w14:paraId="5DEABBB5" w14:textId="77777777" w:rsidR="004A3E42" w:rsidRPr="004A3E42" w:rsidRDefault="004A3E42" w:rsidP="004A3E42">
      <w:pPr>
        <w:rPr>
          <w:lang w:eastAsia="en-US"/>
        </w:rPr>
      </w:pPr>
    </w:p>
    <w:p w14:paraId="112FEEAA" w14:textId="77777777" w:rsidR="009A6082" w:rsidRDefault="009A6082">
      <w:pPr>
        <w:spacing w:after="200" w:line="276" w:lineRule="auto"/>
        <w:jc w:val="left"/>
        <w:rPr>
          <w:b/>
          <w:sz w:val="28"/>
          <w:lang w:eastAsia="en-US"/>
        </w:rPr>
      </w:pPr>
    </w:p>
    <w:p w14:paraId="64BFA1F1" w14:textId="77777777" w:rsidR="007923CC" w:rsidRDefault="007923CC">
      <w:pPr>
        <w:spacing w:after="200" w:line="276" w:lineRule="auto"/>
        <w:jc w:val="left"/>
      </w:pPr>
      <w:r>
        <w:br w:type="page"/>
      </w:r>
    </w:p>
    <w:p w14:paraId="276A1E02" w14:textId="77777777" w:rsidR="00280461" w:rsidRDefault="007923CC">
      <w:pPr>
        <w:pStyle w:val="Abbildungsverzeichnis"/>
        <w:tabs>
          <w:tab w:val="right" w:leader="dot" w:pos="8493"/>
        </w:tabs>
        <w:rPr>
          <w:rFonts w:asciiTheme="minorHAnsi" w:eastAsiaTheme="minorEastAsia" w:hAnsiTheme="minorHAnsi" w:cstheme="minorBidi"/>
          <w:noProof/>
          <w:sz w:val="24"/>
          <w:szCs w:val="24"/>
          <w:lang w:eastAsia="ja-JP"/>
        </w:rPr>
      </w:pPr>
      <w:r>
        <w:lastRenderedPageBreak/>
        <w:fldChar w:fldCharType="begin"/>
      </w:r>
      <w:r>
        <w:instrText xml:space="preserve"> TOC \c "Abbildung" </w:instrText>
      </w:r>
      <w:r>
        <w:fldChar w:fldCharType="separate"/>
      </w:r>
      <w:r w:rsidR="00280461">
        <w:rPr>
          <w:noProof/>
        </w:rPr>
        <w:t>Abbildung 1 - Userinterface Kernmechanik</w:t>
      </w:r>
      <w:r w:rsidR="00280461">
        <w:rPr>
          <w:noProof/>
        </w:rPr>
        <w:tab/>
      </w:r>
      <w:r w:rsidR="00280461">
        <w:rPr>
          <w:noProof/>
        </w:rPr>
        <w:fldChar w:fldCharType="begin"/>
      </w:r>
      <w:r w:rsidR="00280461">
        <w:rPr>
          <w:noProof/>
        </w:rPr>
        <w:instrText xml:space="preserve"> PAGEREF _Toc302313997 \h </w:instrText>
      </w:r>
      <w:r w:rsidR="00280461">
        <w:rPr>
          <w:noProof/>
        </w:rPr>
      </w:r>
      <w:r w:rsidR="00280461">
        <w:rPr>
          <w:noProof/>
        </w:rPr>
        <w:fldChar w:fldCharType="separate"/>
      </w:r>
      <w:r w:rsidR="00280461">
        <w:rPr>
          <w:noProof/>
        </w:rPr>
        <w:t>6</w:t>
      </w:r>
      <w:r w:rsidR="00280461">
        <w:rPr>
          <w:noProof/>
        </w:rPr>
        <w:fldChar w:fldCharType="end"/>
      </w:r>
    </w:p>
    <w:p w14:paraId="2D0DFC6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2 - Kumpelratte Freddy</w:t>
      </w:r>
      <w:r>
        <w:rPr>
          <w:noProof/>
        </w:rPr>
        <w:tab/>
      </w:r>
      <w:r>
        <w:rPr>
          <w:noProof/>
        </w:rPr>
        <w:fldChar w:fldCharType="begin"/>
      </w:r>
      <w:r>
        <w:rPr>
          <w:noProof/>
        </w:rPr>
        <w:instrText xml:space="preserve"> PAGEREF _Toc302313998 \h </w:instrText>
      </w:r>
      <w:r>
        <w:rPr>
          <w:noProof/>
        </w:rPr>
      </w:r>
      <w:r>
        <w:rPr>
          <w:noProof/>
        </w:rPr>
        <w:fldChar w:fldCharType="separate"/>
      </w:r>
      <w:r>
        <w:rPr>
          <w:noProof/>
        </w:rPr>
        <w:t>6</w:t>
      </w:r>
      <w:r>
        <w:rPr>
          <w:noProof/>
        </w:rPr>
        <w:fldChar w:fldCharType="end"/>
      </w:r>
    </w:p>
    <w:p w14:paraId="0C980FC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3 - Rage Pill</w:t>
      </w:r>
      <w:r>
        <w:rPr>
          <w:noProof/>
        </w:rPr>
        <w:tab/>
      </w:r>
      <w:r>
        <w:rPr>
          <w:noProof/>
        </w:rPr>
        <w:fldChar w:fldCharType="begin"/>
      </w:r>
      <w:r>
        <w:rPr>
          <w:noProof/>
        </w:rPr>
        <w:instrText xml:space="preserve"> PAGEREF _Toc302313999 \h </w:instrText>
      </w:r>
      <w:r>
        <w:rPr>
          <w:noProof/>
        </w:rPr>
      </w:r>
      <w:r>
        <w:rPr>
          <w:noProof/>
        </w:rPr>
        <w:fldChar w:fldCharType="separate"/>
      </w:r>
      <w:r>
        <w:rPr>
          <w:noProof/>
        </w:rPr>
        <w:t>7</w:t>
      </w:r>
      <w:r>
        <w:rPr>
          <w:noProof/>
        </w:rPr>
        <w:fldChar w:fldCharType="end"/>
      </w:r>
    </w:p>
    <w:p w14:paraId="40A25B7D"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4 - Ventilator mit Stromkasten</w:t>
      </w:r>
      <w:r>
        <w:rPr>
          <w:noProof/>
        </w:rPr>
        <w:tab/>
      </w:r>
      <w:r>
        <w:rPr>
          <w:noProof/>
        </w:rPr>
        <w:fldChar w:fldCharType="begin"/>
      </w:r>
      <w:r>
        <w:rPr>
          <w:noProof/>
        </w:rPr>
        <w:instrText xml:space="preserve"> PAGEREF _Toc302314000 \h </w:instrText>
      </w:r>
      <w:r>
        <w:rPr>
          <w:noProof/>
        </w:rPr>
      </w:r>
      <w:r>
        <w:rPr>
          <w:noProof/>
        </w:rPr>
        <w:fldChar w:fldCharType="separate"/>
      </w:r>
      <w:r>
        <w:rPr>
          <w:noProof/>
        </w:rPr>
        <w:t>7</w:t>
      </w:r>
      <w:r>
        <w:rPr>
          <w:noProof/>
        </w:rPr>
        <w:fldChar w:fldCharType="end"/>
      </w:r>
    </w:p>
    <w:p w14:paraId="2F9C94DA"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5 - Gegnerratten</w:t>
      </w:r>
      <w:r>
        <w:rPr>
          <w:noProof/>
        </w:rPr>
        <w:tab/>
      </w:r>
      <w:r>
        <w:rPr>
          <w:noProof/>
        </w:rPr>
        <w:fldChar w:fldCharType="begin"/>
      </w:r>
      <w:r>
        <w:rPr>
          <w:noProof/>
        </w:rPr>
        <w:instrText xml:space="preserve"> PAGEREF _Toc302314001 \h </w:instrText>
      </w:r>
      <w:r>
        <w:rPr>
          <w:noProof/>
        </w:rPr>
      </w:r>
      <w:r>
        <w:rPr>
          <w:noProof/>
        </w:rPr>
        <w:fldChar w:fldCharType="separate"/>
      </w:r>
      <w:r>
        <w:rPr>
          <w:noProof/>
        </w:rPr>
        <w:t>8</w:t>
      </w:r>
      <w:r>
        <w:rPr>
          <w:noProof/>
        </w:rPr>
        <w:fldChar w:fldCharType="end"/>
      </w:r>
    </w:p>
    <w:p w14:paraId="25074776"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6 - Hauptmenü</w:t>
      </w:r>
      <w:r>
        <w:rPr>
          <w:noProof/>
        </w:rPr>
        <w:tab/>
      </w:r>
      <w:r>
        <w:rPr>
          <w:noProof/>
        </w:rPr>
        <w:fldChar w:fldCharType="begin"/>
      </w:r>
      <w:r>
        <w:rPr>
          <w:noProof/>
        </w:rPr>
        <w:instrText xml:space="preserve"> PAGEREF _Toc302314002 \h </w:instrText>
      </w:r>
      <w:r>
        <w:rPr>
          <w:noProof/>
        </w:rPr>
      </w:r>
      <w:r>
        <w:rPr>
          <w:noProof/>
        </w:rPr>
        <w:fldChar w:fldCharType="separate"/>
      </w:r>
      <w:r>
        <w:rPr>
          <w:noProof/>
        </w:rPr>
        <w:t>8</w:t>
      </w:r>
      <w:r>
        <w:rPr>
          <w:noProof/>
        </w:rPr>
        <w:fldChar w:fldCharType="end"/>
      </w:r>
    </w:p>
    <w:p w14:paraId="234D52A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7 - Pausemenü</w:t>
      </w:r>
      <w:r>
        <w:rPr>
          <w:noProof/>
        </w:rPr>
        <w:tab/>
      </w:r>
      <w:r>
        <w:rPr>
          <w:noProof/>
        </w:rPr>
        <w:fldChar w:fldCharType="begin"/>
      </w:r>
      <w:r>
        <w:rPr>
          <w:noProof/>
        </w:rPr>
        <w:instrText xml:space="preserve"> PAGEREF _Toc302314003 \h </w:instrText>
      </w:r>
      <w:r>
        <w:rPr>
          <w:noProof/>
        </w:rPr>
      </w:r>
      <w:r>
        <w:rPr>
          <w:noProof/>
        </w:rPr>
        <w:fldChar w:fldCharType="separate"/>
      </w:r>
      <w:r>
        <w:rPr>
          <w:noProof/>
        </w:rPr>
        <w:t>9</w:t>
      </w:r>
      <w:r>
        <w:rPr>
          <w:noProof/>
        </w:rPr>
        <w:fldChar w:fldCharType="end"/>
      </w:r>
    </w:p>
    <w:p w14:paraId="6868DA3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8 - Hauptlevel</w:t>
      </w:r>
      <w:r>
        <w:rPr>
          <w:noProof/>
        </w:rPr>
        <w:tab/>
      </w:r>
      <w:r>
        <w:rPr>
          <w:noProof/>
        </w:rPr>
        <w:fldChar w:fldCharType="begin"/>
      </w:r>
      <w:r>
        <w:rPr>
          <w:noProof/>
        </w:rPr>
        <w:instrText xml:space="preserve"> PAGEREF _Toc302314004 \h </w:instrText>
      </w:r>
      <w:r>
        <w:rPr>
          <w:noProof/>
        </w:rPr>
      </w:r>
      <w:r>
        <w:rPr>
          <w:noProof/>
        </w:rPr>
        <w:fldChar w:fldCharType="separate"/>
      </w:r>
      <w:r>
        <w:rPr>
          <w:noProof/>
        </w:rPr>
        <w:t>9</w:t>
      </w:r>
      <w:r>
        <w:rPr>
          <w:noProof/>
        </w:rPr>
        <w:fldChar w:fldCharType="end"/>
      </w:r>
    </w:p>
    <w:p w14:paraId="19891C85"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9 - Level 1</w:t>
      </w:r>
      <w:r>
        <w:rPr>
          <w:noProof/>
        </w:rPr>
        <w:tab/>
      </w:r>
      <w:r>
        <w:rPr>
          <w:noProof/>
        </w:rPr>
        <w:fldChar w:fldCharType="begin"/>
      </w:r>
      <w:r>
        <w:rPr>
          <w:noProof/>
        </w:rPr>
        <w:instrText xml:space="preserve"> PAGEREF _Toc302314005 \h </w:instrText>
      </w:r>
      <w:r>
        <w:rPr>
          <w:noProof/>
        </w:rPr>
      </w:r>
      <w:r>
        <w:rPr>
          <w:noProof/>
        </w:rPr>
        <w:fldChar w:fldCharType="separate"/>
      </w:r>
      <w:r>
        <w:rPr>
          <w:noProof/>
        </w:rPr>
        <w:t>10</w:t>
      </w:r>
      <w:r>
        <w:rPr>
          <w:noProof/>
        </w:rPr>
        <w:fldChar w:fldCharType="end"/>
      </w:r>
    </w:p>
    <w:p w14:paraId="3C17E34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10 - Spielfigur: Ratte</w:t>
      </w:r>
      <w:r>
        <w:rPr>
          <w:noProof/>
        </w:rPr>
        <w:tab/>
      </w:r>
      <w:r>
        <w:rPr>
          <w:noProof/>
        </w:rPr>
        <w:fldChar w:fldCharType="begin"/>
      </w:r>
      <w:r>
        <w:rPr>
          <w:noProof/>
        </w:rPr>
        <w:instrText xml:space="preserve"> PAGEREF _Toc302314006 \h </w:instrText>
      </w:r>
      <w:r>
        <w:rPr>
          <w:noProof/>
        </w:rPr>
      </w:r>
      <w:r>
        <w:rPr>
          <w:noProof/>
        </w:rPr>
        <w:fldChar w:fldCharType="separate"/>
      </w:r>
      <w:r>
        <w:rPr>
          <w:noProof/>
        </w:rPr>
        <w:t>11</w:t>
      </w:r>
      <w:r>
        <w:rPr>
          <w:noProof/>
        </w:rPr>
        <w:fldChar w:fldCharType="end"/>
      </w:r>
    </w:p>
    <w:p w14:paraId="7B77B14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11 - Rohrsystem</w:t>
      </w:r>
      <w:r>
        <w:rPr>
          <w:noProof/>
        </w:rPr>
        <w:tab/>
      </w:r>
      <w:r>
        <w:rPr>
          <w:noProof/>
        </w:rPr>
        <w:fldChar w:fldCharType="begin"/>
      </w:r>
      <w:r>
        <w:rPr>
          <w:noProof/>
        </w:rPr>
        <w:instrText xml:space="preserve"> PAGEREF _Toc302314007 \h </w:instrText>
      </w:r>
      <w:r>
        <w:rPr>
          <w:noProof/>
        </w:rPr>
      </w:r>
      <w:r>
        <w:rPr>
          <w:noProof/>
        </w:rPr>
        <w:fldChar w:fldCharType="separate"/>
      </w:r>
      <w:r>
        <w:rPr>
          <w:noProof/>
        </w:rPr>
        <w:t>12</w:t>
      </w:r>
      <w:r>
        <w:rPr>
          <w:noProof/>
        </w:rPr>
        <w:fldChar w:fldCharType="end"/>
      </w:r>
    </w:p>
    <w:p w14:paraId="39D9B6E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12 – Rohrsystem</w:t>
      </w:r>
      <w:r>
        <w:rPr>
          <w:noProof/>
        </w:rPr>
        <w:tab/>
      </w:r>
      <w:r>
        <w:rPr>
          <w:noProof/>
        </w:rPr>
        <w:fldChar w:fldCharType="begin"/>
      </w:r>
      <w:r>
        <w:rPr>
          <w:noProof/>
        </w:rPr>
        <w:instrText xml:space="preserve"> PAGEREF _Toc302314008 \h </w:instrText>
      </w:r>
      <w:r>
        <w:rPr>
          <w:noProof/>
        </w:rPr>
      </w:r>
      <w:r>
        <w:rPr>
          <w:noProof/>
        </w:rPr>
        <w:fldChar w:fldCharType="separate"/>
      </w:r>
      <w:r>
        <w:rPr>
          <w:noProof/>
        </w:rPr>
        <w:t>12</w:t>
      </w:r>
      <w:r>
        <w:rPr>
          <w:noProof/>
        </w:rPr>
        <w:fldChar w:fldCharType="end"/>
      </w:r>
    </w:p>
    <w:p w14:paraId="7049C2C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13 – Rohrsystem</w:t>
      </w:r>
      <w:r>
        <w:rPr>
          <w:noProof/>
        </w:rPr>
        <w:tab/>
      </w:r>
      <w:r>
        <w:rPr>
          <w:noProof/>
        </w:rPr>
        <w:fldChar w:fldCharType="begin"/>
      </w:r>
      <w:r>
        <w:rPr>
          <w:noProof/>
        </w:rPr>
        <w:instrText xml:space="preserve"> PAGEREF _Toc302314009 \h </w:instrText>
      </w:r>
      <w:r>
        <w:rPr>
          <w:noProof/>
        </w:rPr>
      </w:r>
      <w:r>
        <w:rPr>
          <w:noProof/>
        </w:rPr>
        <w:fldChar w:fldCharType="separate"/>
      </w:r>
      <w:r>
        <w:rPr>
          <w:noProof/>
        </w:rPr>
        <w:t>12</w:t>
      </w:r>
      <w:r>
        <w:rPr>
          <w:noProof/>
        </w:rPr>
        <w:fldChar w:fldCharType="end"/>
      </w:r>
    </w:p>
    <w:p w14:paraId="58C17154"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14 – Gitter</w:t>
      </w:r>
      <w:r>
        <w:rPr>
          <w:noProof/>
        </w:rPr>
        <w:tab/>
      </w:r>
      <w:r>
        <w:rPr>
          <w:noProof/>
        </w:rPr>
        <w:fldChar w:fldCharType="begin"/>
      </w:r>
      <w:r>
        <w:rPr>
          <w:noProof/>
        </w:rPr>
        <w:instrText xml:space="preserve"> PAGEREF _Toc302314010 \h </w:instrText>
      </w:r>
      <w:r>
        <w:rPr>
          <w:noProof/>
        </w:rPr>
      </w:r>
      <w:r>
        <w:rPr>
          <w:noProof/>
        </w:rPr>
        <w:fldChar w:fldCharType="separate"/>
      </w:r>
      <w:r>
        <w:rPr>
          <w:noProof/>
        </w:rPr>
        <w:t>13</w:t>
      </w:r>
      <w:r>
        <w:rPr>
          <w:noProof/>
        </w:rPr>
        <w:fldChar w:fldCharType="end"/>
      </w:r>
    </w:p>
    <w:p w14:paraId="1025903D"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15 - Gitter</w:t>
      </w:r>
      <w:r>
        <w:rPr>
          <w:noProof/>
        </w:rPr>
        <w:tab/>
      </w:r>
      <w:r>
        <w:rPr>
          <w:noProof/>
        </w:rPr>
        <w:fldChar w:fldCharType="begin"/>
      </w:r>
      <w:r>
        <w:rPr>
          <w:noProof/>
        </w:rPr>
        <w:instrText xml:space="preserve"> PAGEREF _Toc302314011 \h </w:instrText>
      </w:r>
      <w:r>
        <w:rPr>
          <w:noProof/>
        </w:rPr>
      </w:r>
      <w:r>
        <w:rPr>
          <w:noProof/>
        </w:rPr>
        <w:fldChar w:fldCharType="separate"/>
      </w:r>
      <w:r>
        <w:rPr>
          <w:noProof/>
        </w:rPr>
        <w:t>13</w:t>
      </w:r>
      <w:r>
        <w:rPr>
          <w:noProof/>
        </w:rPr>
        <w:fldChar w:fldCharType="end"/>
      </w:r>
    </w:p>
    <w:p w14:paraId="0C1B3D25"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16 - Skizzen geplanter Objekte</w:t>
      </w:r>
      <w:r>
        <w:rPr>
          <w:noProof/>
        </w:rPr>
        <w:tab/>
      </w:r>
      <w:r>
        <w:rPr>
          <w:noProof/>
        </w:rPr>
        <w:fldChar w:fldCharType="begin"/>
      </w:r>
      <w:r>
        <w:rPr>
          <w:noProof/>
        </w:rPr>
        <w:instrText xml:space="preserve"> PAGEREF _Toc302314012 \h </w:instrText>
      </w:r>
      <w:r>
        <w:rPr>
          <w:noProof/>
        </w:rPr>
      </w:r>
      <w:r>
        <w:rPr>
          <w:noProof/>
        </w:rPr>
        <w:fldChar w:fldCharType="separate"/>
      </w:r>
      <w:r>
        <w:rPr>
          <w:noProof/>
        </w:rPr>
        <w:t>14</w:t>
      </w:r>
      <w:r>
        <w:rPr>
          <w:noProof/>
        </w:rPr>
        <w:fldChar w:fldCharType="end"/>
      </w:r>
    </w:p>
    <w:p w14:paraId="0C0564C6"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17 – Glasscherben</w:t>
      </w:r>
      <w:r>
        <w:rPr>
          <w:noProof/>
        </w:rPr>
        <w:tab/>
      </w:r>
      <w:r>
        <w:rPr>
          <w:noProof/>
        </w:rPr>
        <w:fldChar w:fldCharType="begin"/>
      </w:r>
      <w:r>
        <w:rPr>
          <w:noProof/>
        </w:rPr>
        <w:instrText xml:space="preserve"> PAGEREF _Toc302314013 \h </w:instrText>
      </w:r>
      <w:r>
        <w:rPr>
          <w:noProof/>
        </w:rPr>
      </w:r>
      <w:r>
        <w:rPr>
          <w:noProof/>
        </w:rPr>
        <w:fldChar w:fldCharType="separate"/>
      </w:r>
      <w:r>
        <w:rPr>
          <w:noProof/>
        </w:rPr>
        <w:t>14</w:t>
      </w:r>
      <w:r>
        <w:rPr>
          <w:noProof/>
        </w:rPr>
        <w:fldChar w:fldCharType="end"/>
      </w:r>
    </w:p>
    <w:p w14:paraId="45F7B97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18 – Käse</w:t>
      </w:r>
      <w:r>
        <w:rPr>
          <w:noProof/>
        </w:rPr>
        <w:tab/>
      </w:r>
      <w:r>
        <w:rPr>
          <w:noProof/>
        </w:rPr>
        <w:fldChar w:fldCharType="begin"/>
      </w:r>
      <w:r>
        <w:rPr>
          <w:noProof/>
        </w:rPr>
        <w:instrText xml:space="preserve"> PAGEREF _Toc302314014 \h </w:instrText>
      </w:r>
      <w:r>
        <w:rPr>
          <w:noProof/>
        </w:rPr>
      </w:r>
      <w:r>
        <w:rPr>
          <w:noProof/>
        </w:rPr>
        <w:fldChar w:fldCharType="separate"/>
      </w:r>
      <w:r>
        <w:rPr>
          <w:noProof/>
        </w:rPr>
        <w:t>14</w:t>
      </w:r>
      <w:r>
        <w:rPr>
          <w:noProof/>
        </w:rPr>
        <w:fldChar w:fldCharType="end"/>
      </w:r>
    </w:p>
    <w:p w14:paraId="4B9343FA"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19 – Lichtquelle</w:t>
      </w:r>
      <w:r>
        <w:rPr>
          <w:noProof/>
        </w:rPr>
        <w:tab/>
      </w:r>
      <w:r>
        <w:rPr>
          <w:noProof/>
        </w:rPr>
        <w:fldChar w:fldCharType="begin"/>
      </w:r>
      <w:r>
        <w:rPr>
          <w:noProof/>
        </w:rPr>
        <w:instrText xml:space="preserve"> PAGEREF _Toc302314015 \h </w:instrText>
      </w:r>
      <w:r>
        <w:rPr>
          <w:noProof/>
        </w:rPr>
      </w:r>
      <w:r>
        <w:rPr>
          <w:noProof/>
        </w:rPr>
        <w:fldChar w:fldCharType="separate"/>
      </w:r>
      <w:r>
        <w:rPr>
          <w:noProof/>
        </w:rPr>
        <w:t>15</w:t>
      </w:r>
      <w:r>
        <w:rPr>
          <w:noProof/>
        </w:rPr>
        <w:fldChar w:fldCharType="end"/>
      </w:r>
    </w:p>
    <w:p w14:paraId="6BA3B2A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20 - bedienbares Licht</w:t>
      </w:r>
      <w:r>
        <w:rPr>
          <w:noProof/>
        </w:rPr>
        <w:tab/>
      </w:r>
      <w:r>
        <w:rPr>
          <w:noProof/>
        </w:rPr>
        <w:fldChar w:fldCharType="begin"/>
      </w:r>
      <w:r>
        <w:rPr>
          <w:noProof/>
        </w:rPr>
        <w:instrText xml:space="preserve"> PAGEREF _Toc302314016 \h </w:instrText>
      </w:r>
      <w:r>
        <w:rPr>
          <w:noProof/>
        </w:rPr>
      </w:r>
      <w:r>
        <w:rPr>
          <w:noProof/>
        </w:rPr>
        <w:fldChar w:fldCharType="separate"/>
      </w:r>
      <w:r>
        <w:rPr>
          <w:noProof/>
        </w:rPr>
        <w:t>15</w:t>
      </w:r>
      <w:r>
        <w:rPr>
          <w:noProof/>
        </w:rPr>
        <w:fldChar w:fldCharType="end"/>
      </w:r>
    </w:p>
    <w:p w14:paraId="76E3B66A" w14:textId="707C1F09" w:rsidR="00070B8E" w:rsidRDefault="007923CC">
      <w:pPr>
        <w:spacing w:after="200" w:line="276" w:lineRule="auto"/>
        <w:jc w:val="left"/>
        <w:rPr>
          <w:b/>
          <w:sz w:val="28"/>
          <w:lang w:eastAsia="en-US"/>
        </w:rPr>
      </w:pPr>
      <w:r>
        <w:fldChar w:fldCharType="end"/>
      </w:r>
      <w:r w:rsidR="00070B8E">
        <w:br w:type="page"/>
      </w:r>
    </w:p>
    <w:p w14:paraId="26F03F6C" w14:textId="77777777" w:rsidR="004A3E42" w:rsidRDefault="004A3E42" w:rsidP="004A3E42">
      <w:pPr>
        <w:pStyle w:val="berschrift1"/>
      </w:pPr>
      <w:bookmarkStart w:id="1" w:name="_Toc398993295"/>
      <w:bookmarkStart w:id="2" w:name="_Toc302315849"/>
      <w:r>
        <w:lastRenderedPageBreak/>
        <w:t>Zusätzliche Angaben</w:t>
      </w:r>
      <w:bookmarkEnd w:id="2"/>
    </w:p>
    <w:p w14:paraId="69BDE913" w14:textId="77777777" w:rsidR="004A3E42" w:rsidRPr="00290630" w:rsidRDefault="004A3E42" w:rsidP="00290630">
      <w:pPr>
        <w:pStyle w:val="berschrift2"/>
      </w:pPr>
      <w:bookmarkStart w:id="3" w:name="_Toc302315850"/>
      <w:r w:rsidRPr="00290630">
        <w:t>Dokumentenverwaltung</w:t>
      </w:r>
      <w:bookmarkEnd w:id="3"/>
    </w:p>
    <w:p w14:paraId="35A36BC0" w14:textId="77777777" w:rsidR="004A3E42" w:rsidRPr="00A40F0F" w:rsidRDefault="004A3E42" w:rsidP="004A3E42">
      <w:pPr>
        <w:rPr>
          <w:color w:val="FF0000"/>
        </w:rPr>
      </w:pPr>
      <w:r w:rsidRPr="00A40F0F">
        <w:rPr>
          <w:color w:val="FF0000"/>
        </w:rPr>
        <w:t xml:space="preserve">Dokumentieren Sie bitte hier alle nötigen Ressourcen, die nötig sind, um das gesamte Spiel zu testen (z.B. </w:t>
      </w:r>
      <w:proofErr w:type="spellStart"/>
      <w:r w:rsidRPr="00A40F0F">
        <w:rPr>
          <w:color w:val="FF0000"/>
        </w:rPr>
        <w:t>Repositories</w:t>
      </w:r>
      <w:proofErr w:type="spellEnd"/>
      <w:r w:rsidRPr="00A40F0F">
        <w:rPr>
          <w:color w:val="FF0000"/>
        </w:rPr>
        <w:t>, Serverlinks etc.)</w:t>
      </w:r>
    </w:p>
    <w:p w14:paraId="5969632A" w14:textId="77777777" w:rsidR="004A3E42" w:rsidRPr="00290630" w:rsidRDefault="004A3E42" w:rsidP="00290630">
      <w:pPr>
        <w:pStyle w:val="berschrift2"/>
      </w:pPr>
      <w:bookmarkStart w:id="4" w:name="_Toc302315851"/>
      <w:r w:rsidRPr="00290630">
        <w:t>Setup des Projekts</w:t>
      </w:r>
      <w:bookmarkEnd w:id="4"/>
    </w:p>
    <w:p w14:paraId="3B0E27DC" w14:textId="77777777" w:rsidR="004A3E42" w:rsidRPr="00A40F0F" w:rsidRDefault="004A3E42" w:rsidP="004A3E42">
      <w:pPr>
        <w:rPr>
          <w:rFonts w:eastAsiaTheme="majorEastAsia"/>
          <w:color w:val="FF0000"/>
        </w:rPr>
      </w:pPr>
      <w:r w:rsidRPr="00A40F0F">
        <w:rPr>
          <w:rFonts w:eastAsiaTheme="majorEastAsia"/>
          <w:color w:val="FF0000"/>
        </w:rPr>
        <w:t>Beschreiben Sie bitte hier alle nötigen Schritte, um das Projekt fehlerfrei auszuführen. Dok</w:t>
      </w:r>
      <w:r w:rsidRPr="00A40F0F">
        <w:rPr>
          <w:rFonts w:eastAsiaTheme="majorEastAsia"/>
          <w:color w:val="FF0000"/>
        </w:rPr>
        <w:t>u</w:t>
      </w:r>
      <w:r w:rsidRPr="00A40F0F">
        <w:rPr>
          <w:rFonts w:eastAsiaTheme="majorEastAsia"/>
          <w:color w:val="FF0000"/>
        </w:rPr>
        <w:t>mentieren Sie auch Einschränkungen seitens der Hard- bzw. Software (z.B. wenn nur b</w:t>
      </w:r>
      <w:r w:rsidRPr="00A40F0F">
        <w:rPr>
          <w:rFonts w:eastAsiaTheme="majorEastAsia"/>
          <w:color w:val="FF0000"/>
        </w:rPr>
        <w:t>e</w:t>
      </w:r>
      <w:r w:rsidRPr="00A40F0F">
        <w:rPr>
          <w:rFonts w:eastAsiaTheme="majorEastAsia"/>
          <w:color w:val="FF0000"/>
        </w:rPr>
        <w:t>stimmte Hardwarekomponenten von Ihrem Projekt unterstützt werden)</w:t>
      </w:r>
    </w:p>
    <w:p w14:paraId="70A675EB" w14:textId="77777777" w:rsidR="00C447CC" w:rsidRDefault="00C447CC" w:rsidP="00C447CC">
      <w:pPr>
        <w:pStyle w:val="Folgeabsatz"/>
        <w:rPr>
          <w:rFonts w:eastAsiaTheme="majorEastAsia"/>
        </w:rPr>
      </w:pPr>
    </w:p>
    <w:p w14:paraId="43A1EB38" w14:textId="77777777" w:rsidR="00C447CC" w:rsidRPr="001366B9" w:rsidRDefault="00C447CC" w:rsidP="00C447CC">
      <w:pPr>
        <w:pStyle w:val="Folgeabsatz"/>
        <w:ind w:firstLine="0"/>
        <w:rPr>
          <w:b/>
          <w:bCs/>
        </w:rPr>
      </w:pPr>
      <w:r w:rsidRPr="001366B9">
        <w:rPr>
          <w:b/>
          <w:bCs/>
        </w:rPr>
        <w:t>Plattform</w:t>
      </w:r>
    </w:p>
    <w:p w14:paraId="124C8980" w14:textId="686AC7EE" w:rsidR="00C447CC" w:rsidRDefault="00C447CC" w:rsidP="00C447CC">
      <w:pPr>
        <w:pStyle w:val="Folgeabsatz"/>
        <w:ind w:firstLine="0"/>
      </w:pPr>
      <w:r w:rsidRPr="001366B9">
        <w:t>Windows Desktop PCs und Laptops</w:t>
      </w:r>
    </w:p>
    <w:p w14:paraId="6384E840" w14:textId="77777777" w:rsidR="00A40F0F" w:rsidRPr="00A40F0F" w:rsidRDefault="00A40F0F" w:rsidP="00C447CC">
      <w:pPr>
        <w:pStyle w:val="Folgeabsatz"/>
        <w:ind w:firstLine="0"/>
      </w:pPr>
    </w:p>
    <w:p w14:paraId="1D43AAF3" w14:textId="77777777" w:rsidR="00C447CC" w:rsidRPr="001366B9" w:rsidRDefault="00C447CC" w:rsidP="00C447CC">
      <w:pPr>
        <w:pStyle w:val="Folgeabsatz"/>
        <w:ind w:firstLine="0"/>
        <w:rPr>
          <w:b/>
          <w:bCs/>
        </w:rPr>
      </w:pPr>
      <w:r w:rsidRPr="001366B9">
        <w:rPr>
          <w:b/>
          <w:bCs/>
        </w:rPr>
        <w:t>Systemanforderungen</w:t>
      </w:r>
    </w:p>
    <w:p w14:paraId="4801EFA3" w14:textId="77777777" w:rsidR="00C447CC" w:rsidRPr="001366B9" w:rsidRDefault="00C447CC" w:rsidP="00C447CC">
      <w:pPr>
        <w:pStyle w:val="Folgeabsatz"/>
        <w:ind w:firstLine="0"/>
      </w:pPr>
      <w:r w:rsidRPr="001366B9">
        <w:t>keine Spezielle Hardware notwendig (Tastatur und Maus)</w:t>
      </w:r>
    </w:p>
    <w:p w14:paraId="0D53255F" w14:textId="77777777" w:rsidR="00C447CC" w:rsidRPr="001366B9" w:rsidRDefault="00C447CC" w:rsidP="00C447CC">
      <w:pPr>
        <w:pStyle w:val="Folgeabsatz"/>
      </w:pPr>
    </w:p>
    <w:p w14:paraId="49CD693B" w14:textId="77777777" w:rsidR="00C447CC" w:rsidRPr="002A1D04" w:rsidRDefault="00C447CC" w:rsidP="00C447CC">
      <w:pPr>
        <w:pStyle w:val="Folgeabsatz"/>
        <w:ind w:firstLine="0"/>
        <w:rPr>
          <w:rFonts w:eastAsiaTheme="majorEastAsia"/>
          <w:b/>
          <w:bCs/>
        </w:rPr>
      </w:pPr>
      <w:r w:rsidRPr="002A1D04">
        <w:rPr>
          <w:rFonts w:eastAsiaTheme="majorEastAsia"/>
          <w:b/>
          <w:bCs/>
        </w:rPr>
        <w:t>Controls</w:t>
      </w:r>
    </w:p>
    <w:p w14:paraId="684ACD5B" w14:textId="77777777" w:rsidR="00C447CC" w:rsidRPr="002A1D04" w:rsidRDefault="00C447CC" w:rsidP="00C447CC">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18B4FC7E" w14:textId="77777777" w:rsidR="00C447CC" w:rsidRPr="002A1D04" w:rsidRDefault="00C447CC" w:rsidP="00C447CC">
      <w:pPr>
        <w:pStyle w:val="Folgeabsatz"/>
        <w:ind w:firstLine="0"/>
        <w:rPr>
          <w:rFonts w:eastAsiaTheme="majorEastAsia"/>
        </w:rPr>
      </w:pPr>
      <w:r w:rsidRPr="002A1D04">
        <w:rPr>
          <w:rFonts w:eastAsiaTheme="majorEastAsia"/>
        </w:rPr>
        <w:t>Mausbewegung zum Drehen/Umsehen</w:t>
      </w:r>
    </w:p>
    <w:p w14:paraId="72473ED8" w14:textId="77777777" w:rsidR="00C447CC" w:rsidRPr="002A1D04" w:rsidRDefault="00C447CC" w:rsidP="00C447CC">
      <w:pPr>
        <w:pStyle w:val="Folgeabsatz"/>
        <w:ind w:firstLine="0"/>
        <w:rPr>
          <w:rFonts w:eastAsiaTheme="majorEastAsia"/>
        </w:rPr>
      </w:pPr>
      <w:r w:rsidRPr="002A1D04">
        <w:rPr>
          <w:rFonts w:eastAsiaTheme="majorEastAsia"/>
        </w:rPr>
        <w:t>Leertaste zum Springen,</w:t>
      </w:r>
    </w:p>
    <w:p w14:paraId="3242D2D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489F4B03" w14:textId="77777777" w:rsidR="00C447CC" w:rsidRPr="002A1D04" w:rsidRDefault="00C447CC" w:rsidP="00C447CC">
      <w:pPr>
        <w:pStyle w:val="Folgeabsatz"/>
        <w:ind w:firstLine="0"/>
        <w:rPr>
          <w:rFonts w:eastAsiaTheme="majorEastAsia"/>
        </w:rPr>
      </w:pPr>
      <w:r w:rsidRPr="002A1D04">
        <w:rPr>
          <w:rFonts w:eastAsiaTheme="majorEastAsia"/>
        </w:rPr>
        <w:t>V für First-Person-View</w:t>
      </w:r>
    </w:p>
    <w:p w14:paraId="220D81D1" w14:textId="77777777" w:rsidR="00C447CC" w:rsidRPr="002A1D04" w:rsidRDefault="00C447CC" w:rsidP="00C447CC">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7B39EC9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3D06A983" w14:textId="55AE9C06" w:rsidR="00C447CC" w:rsidRPr="00C447CC" w:rsidRDefault="00C447CC" w:rsidP="00C447CC">
      <w:pPr>
        <w:pStyle w:val="Folgeabsatz"/>
        <w:ind w:firstLine="0"/>
        <w:rPr>
          <w:rFonts w:eastAsiaTheme="majorEastAsia"/>
        </w:rPr>
      </w:pPr>
      <w:r w:rsidRPr="002A1D04">
        <w:rPr>
          <w:rFonts w:eastAsiaTheme="majorEastAsia"/>
        </w:rPr>
        <w:t>E für Interaktion mit Objekten im Spiel (Stromkästen, Freddy)</w:t>
      </w:r>
    </w:p>
    <w:p w14:paraId="5DCF7FEC" w14:textId="6DE96EDB" w:rsidR="002A1D04" w:rsidRDefault="004A3E42" w:rsidP="001366B9">
      <w:pPr>
        <w:pStyle w:val="berschrift1"/>
      </w:pPr>
      <w:bookmarkStart w:id="5" w:name="_Toc302315852"/>
      <w:r w:rsidRPr="004A3E42">
        <w:t xml:space="preserve">Zusammenfassung </w:t>
      </w:r>
      <w:r>
        <w:t>des Projekts</w:t>
      </w:r>
      <w:bookmarkEnd w:id="5"/>
    </w:p>
    <w:p w14:paraId="050619E5" w14:textId="77777777" w:rsidR="001366B9" w:rsidRPr="001366B9" w:rsidRDefault="001366B9" w:rsidP="001366B9">
      <w:pPr>
        <w:pStyle w:val="Folgeabsatz"/>
        <w:ind w:firstLine="0"/>
        <w:rPr>
          <w:b/>
          <w:bCs/>
        </w:rPr>
      </w:pPr>
      <w:r w:rsidRPr="001366B9">
        <w:rPr>
          <w:b/>
          <w:bCs/>
        </w:rPr>
        <w:t xml:space="preserve">Game Design </w:t>
      </w:r>
      <w:proofErr w:type="spellStart"/>
      <w:r w:rsidRPr="001366B9">
        <w:rPr>
          <w:b/>
          <w:bCs/>
        </w:rPr>
        <w:t>Logline</w:t>
      </w:r>
      <w:proofErr w:type="spellEnd"/>
    </w:p>
    <w:p w14:paraId="561C298D" w14:textId="77777777" w:rsidR="001366B9" w:rsidRPr="001366B9" w:rsidRDefault="001366B9" w:rsidP="001366B9">
      <w:pPr>
        <w:pStyle w:val="Folgeabsatz"/>
        <w:ind w:firstLine="0"/>
      </w:pPr>
      <w:r w:rsidRPr="001366B9">
        <w:t>Der Spieler muss der Kanalisation entkommen ohne zu verhungern oder sich so sehr zu ve</w:t>
      </w:r>
      <w:r w:rsidRPr="001366B9">
        <w:t>r</w:t>
      </w:r>
      <w:r w:rsidRPr="001366B9">
        <w:t>letzen, dass er stirbt.</w:t>
      </w:r>
    </w:p>
    <w:p w14:paraId="64EE10E2" w14:textId="77777777" w:rsidR="001366B9" w:rsidRPr="002A1D04" w:rsidRDefault="001366B9" w:rsidP="002A1D04">
      <w:pPr>
        <w:pStyle w:val="Folgeabsatz"/>
      </w:pPr>
    </w:p>
    <w:p w14:paraId="67BEEF02" w14:textId="3AED093D" w:rsidR="003854AA" w:rsidRDefault="001366B9" w:rsidP="001366B9">
      <w:pPr>
        <w:pStyle w:val="Folgeabsatz"/>
        <w:ind w:firstLine="0"/>
      </w:pPr>
      <w:r w:rsidRPr="001366B9">
        <w:rPr>
          <w:b/>
          <w:bCs/>
        </w:rPr>
        <w:t>Zusammenfassung</w:t>
      </w:r>
    </w:p>
    <w:p w14:paraId="22E41F42" w14:textId="02D7E8EA" w:rsidR="003854AA" w:rsidRDefault="002A1D04" w:rsidP="001366B9">
      <w:pPr>
        <w:pStyle w:val="Folgeabsatz"/>
        <w:ind w:firstLine="0"/>
      </w:pPr>
      <w:r w:rsidRPr="002A1D04">
        <w:t xml:space="preserve">“Rats: </w:t>
      </w:r>
      <w:proofErr w:type="spellStart"/>
      <w:r w:rsidRPr="002A1D04">
        <w:t>Can</w:t>
      </w:r>
      <w:r w:rsidR="003032B6">
        <w:t>alisation</w:t>
      </w:r>
      <w:proofErr w:type="spellEnd"/>
      <w:r w:rsidR="003032B6">
        <w:t xml:space="preserve">” ist ein Action Spiel, </w:t>
      </w:r>
      <w:r w:rsidRPr="002A1D04">
        <w:t xml:space="preserve">in dem der Spieler eine unglückliche Wanderratte spielt, die in die Kanalisation gefallen ist und deren großes Ziel es ist, zurück an die Oberfläche </w:t>
      </w:r>
      <w:r w:rsidRPr="002A1D04">
        <w:lastRenderedPageBreak/>
        <w:t>zu entkommen. Dazu kann die Ratte sich mit den Pfeiltasten oder WASD nach vorne,</w:t>
      </w:r>
      <w:r w:rsidR="003032B6">
        <w:t xml:space="preserve"> </w:t>
      </w:r>
      <w:r w:rsidRPr="002A1D04">
        <w:t>hinten,</w:t>
      </w:r>
      <w:r w:rsidR="003032B6">
        <w:t xml:space="preserve"> </w:t>
      </w:r>
      <w:r w:rsidRPr="002A1D04">
        <w:t>links und rechts bewegen und drehen. Außerdem kann die Ratte springen und klettern um Hindernisse zu umgehen. Gegen spätere Gegner kann sich die Ratte durch beißen verteid</w:t>
      </w:r>
      <w:r w:rsidRPr="002A1D04">
        <w:t>i</w:t>
      </w:r>
      <w:r w:rsidRPr="002A1D04">
        <w:t>gen, sich vorbeischleichen, oder vorbei sprinten. Auf ihren Erlebnissen muss Sie dafür sorgen, nicht zu sterben. Dafür ist Nahrung ein wesentlicher Punkt: hat die Ratte zu lange nichts g</w:t>
      </w:r>
      <w:r w:rsidRPr="002A1D04">
        <w:t>e</w:t>
      </w:r>
      <w:r w:rsidRPr="002A1D04">
        <w:t>gessen und springt oder läuft sehr viel, bekommt sie Hunger und bewegt sich etwas langs</w:t>
      </w:r>
      <w:r w:rsidRPr="002A1D04">
        <w:t>a</w:t>
      </w:r>
      <w:r w:rsidRPr="002A1D04">
        <w:t>mer, zudem kann Sie ab einem bestimmten Hungergrad ihre Gesundheit nicht mehr regen</w:t>
      </w:r>
      <w:r w:rsidRPr="002A1D04">
        <w:t>e</w:t>
      </w:r>
      <w:r w:rsidRPr="002A1D04">
        <w:t>rieren. Der Spieler wird über zwei Anzeigebalken über Hunger- und Gesundheitszustand der Ratte informiert und bekommt somit die Möglichkeit rechtzeitig für Nahrung zu sorgen. Das Leben der Ratte definiert sich jedoch über die Gesundheit, welche bei Verletzungen schaden nimmt. Die beiden Faktoren Hunger und Überleben sollen im Spiel für zusätzliche Spannung und Action sorgen und somit den Ehrgeiz der Spieler durch die ständig präsente Visualisi</w:t>
      </w:r>
      <w:r w:rsidRPr="002A1D04">
        <w:t>e</w:t>
      </w:r>
      <w:r w:rsidRPr="002A1D04">
        <w:t>rung wecken. Das Spiel führt den Spieler in eine düstere, eklige und fremde Spielwelt, in der das Überleben und die Flucht im Vordergrund stehen. Das Hauptareal des Spiels stellt der Zentralabfluss einer Kanalisation dar, in dem die einzelnen Kanalrohre zusammenfließen. Hier startet und endet das Spiel. Zudem befindet sich die Ratte vor Beginn jedes Levels im Haup</w:t>
      </w:r>
      <w:r w:rsidRPr="002A1D04">
        <w:t>t</w:t>
      </w:r>
      <w:r w:rsidRPr="002A1D04">
        <w:t>areal. Zu Spielbeginn kommt sie hier zu sich und sieht hinter einem Gitter einen Ausgang, welchen sie aber nur erreichen kann, ind</w:t>
      </w:r>
      <w:r w:rsidR="003032B6">
        <w:t>em S</w:t>
      </w:r>
      <w:r w:rsidRPr="002A1D04">
        <w:t>ie verschiedene Level absolviert. Diese sind durch einzelne Rohre verkörpert, welche in den oben genannten Zentralen Hauptkanal führen und stell</w:t>
      </w:r>
      <w:r w:rsidR="001366B9">
        <w:t>en die verschiedenen Level dar.</w:t>
      </w:r>
    </w:p>
    <w:p w14:paraId="248FE04C" w14:textId="77777777" w:rsidR="003854AA" w:rsidRPr="003854AA" w:rsidRDefault="003854AA" w:rsidP="003854AA">
      <w:pPr>
        <w:pStyle w:val="Folgeabsatz"/>
      </w:pPr>
    </w:p>
    <w:p w14:paraId="3E9C9BBA" w14:textId="77777777" w:rsidR="004A3E42" w:rsidRDefault="004A3E42" w:rsidP="004A3E42">
      <w:pPr>
        <w:pStyle w:val="berschrift1"/>
      </w:pPr>
      <w:bookmarkStart w:id="6" w:name="_Toc302315853"/>
      <w:r>
        <w:t>Game Design Dokumentation</w:t>
      </w:r>
      <w:bookmarkEnd w:id="6"/>
    </w:p>
    <w:p w14:paraId="190EF96D" w14:textId="77777777" w:rsidR="004A3E42" w:rsidRPr="00290630" w:rsidRDefault="004A3E42" w:rsidP="00290630">
      <w:pPr>
        <w:pStyle w:val="berschrift2"/>
      </w:pPr>
      <w:bookmarkStart w:id="7" w:name="_Toc302315854"/>
      <w:r w:rsidRPr="00290630">
        <w:t>Nutzeranalyse</w:t>
      </w:r>
      <w:bookmarkEnd w:id="7"/>
    </w:p>
    <w:p w14:paraId="0DF7097F" w14:textId="7306D0DA" w:rsidR="002A1D04" w:rsidRPr="002A1D04" w:rsidRDefault="00B359F6" w:rsidP="00FF4A0F">
      <w:pPr>
        <w:pStyle w:val="Folgeabsatz"/>
        <w:ind w:firstLine="0"/>
      </w:pPr>
      <w:r>
        <w:t xml:space="preserve">Die Zielgruppe für die Nutzer des Spiels Rats: </w:t>
      </w:r>
      <w:proofErr w:type="spellStart"/>
      <w:r>
        <w:t>Canalisa</w:t>
      </w:r>
      <w:r w:rsidR="00FF4A0F">
        <w:t>tion</w:t>
      </w:r>
      <w:proofErr w:type="spellEnd"/>
      <w:r w:rsidR="00FF4A0F">
        <w:t xml:space="preserve"> beschränkt sich hauptsächlich auf Teenager, Jugendliche und junge Erwachsene. Der hohe Spieltrieb, sowie die Experimentie</w:t>
      </w:r>
      <w:r w:rsidR="00FF4A0F">
        <w:t>r</w:t>
      </w:r>
      <w:r w:rsidR="00FF4A0F">
        <w:t xml:space="preserve">freudigkeit dieser Nutzergruppe werden im Spiel berücksichtigt und ausgeschöpft. Weibliche Spielerinteressen sowie männliche werden </w:t>
      </w:r>
      <w:proofErr w:type="spellStart"/>
      <w:r w:rsidR="00FF4A0F">
        <w:t>aufgeriffen</w:t>
      </w:r>
      <w:proofErr w:type="spellEnd"/>
      <w:r w:rsidR="00FF4A0F">
        <w:t>. Das Spiel behält den Bezug zur Real</w:t>
      </w:r>
      <w:r w:rsidR="00FF4A0F">
        <w:t>i</w:t>
      </w:r>
      <w:r w:rsidR="00FF4A0F">
        <w:t>tät und bietet dennoch einige Wettkampfsituationen. Dialoge und Emotionen sowie räuml</w:t>
      </w:r>
      <w:r w:rsidR="00FF4A0F">
        <w:t>i</w:t>
      </w:r>
      <w:r w:rsidR="00FF4A0F">
        <w:t>che Puzzles und Überlegenheit werden im Spiel geboten um die Interessen beider Geschlec</w:t>
      </w:r>
      <w:r w:rsidR="00FF4A0F">
        <w:t>h</w:t>
      </w:r>
      <w:r w:rsidR="00FF4A0F">
        <w:t xml:space="preserve">ter zu wecken. Die Spieler von Rats: </w:t>
      </w:r>
      <w:proofErr w:type="spellStart"/>
      <w:r w:rsidR="00FF4A0F">
        <w:t>Canalisation</w:t>
      </w:r>
      <w:proofErr w:type="spellEnd"/>
      <w:r w:rsidR="00FF4A0F">
        <w:t xml:space="preserve"> können eine neue Welt entdecken, Herau</w:t>
      </w:r>
      <w:r w:rsidR="00FF4A0F">
        <w:t>s</w:t>
      </w:r>
      <w:r w:rsidR="00FF4A0F">
        <w:t>forderungen meistern und die Spielumgebung mit allen Sinnen erleben.</w:t>
      </w:r>
    </w:p>
    <w:p w14:paraId="73A603C4" w14:textId="5E9CA588" w:rsidR="002A1D04" w:rsidRDefault="004A3E42" w:rsidP="00FC3735">
      <w:pPr>
        <w:pStyle w:val="berschrift2"/>
      </w:pPr>
      <w:bookmarkStart w:id="8" w:name="_Toc302315855"/>
      <w:r w:rsidRPr="00290630">
        <w:t>Regelwerk des Spiels</w:t>
      </w:r>
      <w:bookmarkEnd w:id="8"/>
    </w:p>
    <w:p w14:paraId="42EB61CD" w14:textId="77777777" w:rsidR="002A1D04" w:rsidRPr="002A1D04" w:rsidRDefault="002A1D04" w:rsidP="002A1D04">
      <w:pPr>
        <w:pStyle w:val="Folgeabsatz"/>
        <w:ind w:firstLine="0"/>
        <w:rPr>
          <w:b/>
          <w:bCs/>
        </w:rPr>
      </w:pPr>
      <w:r w:rsidRPr="002A1D04">
        <w:rPr>
          <w:b/>
          <w:bCs/>
        </w:rPr>
        <w:t>Regelwerk</w:t>
      </w:r>
    </w:p>
    <w:p w14:paraId="5B13C904" w14:textId="77777777" w:rsidR="002A1D04" w:rsidRDefault="002A1D04" w:rsidP="002A1D04">
      <w:pPr>
        <w:pStyle w:val="Folgeabsatz"/>
        <w:ind w:firstLine="0"/>
      </w:pPr>
      <w:r w:rsidRPr="002A1D04">
        <w:lastRenderedPageBreak/>
        <w:t>Der Spieler verfügt über 2 Attribute: Leben und Hunger. Sinkt Leben auf 0, stirbt man und das Level beginnt von vorne. Hat man wenig bis keinen Hunger, so regeneriert sich verlorenes Leben konstant mit der Zeit. Hunger nimmt mit der Zeit zu und wird durch springen, beißen und andere besonders anstrengend Aktionen verstärkt. Isst man etwas, so wird der Hunge</w:t>
      </w:r>
      <w:r w:rsidRPr="002A1D04">
        <w:t>r</w:t>
      </w:r>
      <w:r w:rsidRPr="002A1D04">
        <w:t>wert reduziert. Die Ratte verletzt sich durch Fallschaden, in Glasscherben treten, oder durch bösartige Lebewesen in der Kanalisation.</w:t>
      </w:r>
    </w:p>
    <w:p w14:paraId="21138C9A" w14:textId="77777777" w:rsidR="002A1D04" w:rsidRDefault="002A1D04" w:rsidP="002A1D04">
      <w:pPr>
        <w:pStyle w:val="Folgeabsatz"/>
      </w:pPr>
    </w:p>
    <w:p w14:paraId="0605A3E0" w14:textId="77777777" w:rsidR="002A1D04" w:rsidRDefault="002A1D04" w:rsidP="002A1D04">
      <w:pPr>
        <w:pStyle w:val="Folgeabsatz"/>
        <w:ind w:firstLine="0"/>
        <w:rPr>
          <w:b/>
          <w:bCs/>
        </w:rPr>
      </w:pPr>
      <w:r w:rsidRPr="002A1D04">
        <w:rPr>
          <w:b/>
          <w:bCs/>
        </w:rPr>
        <w:t>Gewinnbedingungen</w:t>
      </w:r>
    </w:p>
    <w:p w14:paraId="216C7722" w14:textId="77777777" w:rsidR="002A1D04" w:rsidRPr="002A1D04" w:rsidRDefault="002A1D04" w:rsidP="002A1D04">
      <w:pPr>
        <w:pStyle w:val="Folgeabsatz"/>
        <w:ind w:firstLine="0"/>
        <w:rPr>
          <w:b/>
          <w:bCs/>
        </w:rPr>
      </w:pPr>
      <w:r w:rsidRPr="002A1D04">
        <w:t>Stirbt der Spieler (Leben = 0) gilt das momentane Level als gescheitert und der Spieler muss beim zuletzt erreichten Checkpoint erneut beginnen. Schließt der Spieler alle Level ab und kann der Kanalisation entkommen, ist das Spiel beendet.</w:t>
      </w:r>
    </w:p>
    <w:p w14:paraId="3129F1A5" w14:textId="77777777" w:rsidR="00FC3735" w:rsidRDefault="00FC3735" w:rsidP="002A1D04">
      <w:pPr>
        <w:pStyle w:val="Folgeabsatz"/>
      </w:pPr>
    </w:p>
    <w:p w14:paraId="798AA88E" w14:textId="77777777" w:rsidR="00FC3735" w:rsidRDefault="00FC3735" w:rsidP="00FC3735">
      <w:pPr>
        <w:pStyle w:val="Folgeabsatz"/>
        <w:ind w:firstLine="0"/>
        <w:rPr>
          <w:b/>
          <w:bCs/>
        </w:rPr>
      </w:pPr>
      <w:r w:rsidRPr="00FC3735">
        <w:rPr>
          <w:b/>
          <w:bCs/>
        </w:rPr>
        <w:t>Kernmechanik</w:t>
      </w:r>
    </w:p>
    <w:p w14:paraId="61757648" w14:textId="57714945" w:rsidR="00FC3735" w:rsidRDefault="00FC3735" w:rsidP="00FC3735">
      <w:pPr>
        <w:pStyle w:val="Folgeabsatz"/>
        <w:ind w:firstLine="0"/>
      </w:pPr>
      <w:r w:rsidRPr="00FC3735">
        <w:t>Die Ratte kann hungern und sich verletzen. Hungert sie wird sie langsam schwächer, werden ihre Verletzungen zu schlimm stirbt sie. Hunger lässt sich durch regelmäßiges Essen verhi</w:t>
      </w:r>
      <w:r w:rsidRPr="00FC3735">
        <w:t>n</w:t>
      </w:r>
      <w:r w:rsidRPr="00FC3735">
        <w:t>dern, dadurch wird auch die Gesundheit langsam wieder hergestellt.</w:t>
      </w:r>
    </w:p>
    <w:p w14:paraId="7B6549E5" w14:textId="77777777" w:rsidR="00CA59AE" w:rsidRDefault="00CA59AE" w:rsidP="00CA59AE">
      <w:pPr>
        <w:pStyle w:val="Folgeabsatz"/>
        <w:keepNext/>
        <w:ind w:firstLine="0"/>
      </w:pPr>
      <w:r>
        <w:rPr>
          <w:b/>
          <w:bCs/>
          <w:noProof/>
        </w:rPr>
        <w:drawing>
          <wp:inline distT="0" distB="0" distL="0" distR="0" wp14:anchorId="66E6EFDB" wp14:editId="6DAB867E">
            <wp:extent cx="5399405" cy="1619137"/>
            <wp:effectExtent l="0" t="0" r="10795" b="6985"/>
            <wp:docPr id="21"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1619137"/>
                    </a:xfrm>
                    <a:prstGeom prst="rect">
                      <a:avLst/>
                    </a:prstGeom>
                    <a:noFill/>
                    <a:ln>
                      <a:noFill/>
                    </a:ln>
                  </pic:spPr>
                </pic:pic>
              </a:graphicData>
            </a:graphic>
          </wp:inline>
        </w:drawing>
      </w:r>
    </w:p>
    <w:p w14:paraId="29BA2305" w14:textId="5E778AE4" w:rsidR="00CA59AE" w:rsidRPr="00FC3735" w:rsidRDefault="00CA59AE" w:rsidP="00CA59AE">
      <w:pPr>
        <w:pStyle w:val="Beschriftung"/>
        <w:jc w:val="both"/>
        <w:rPr>
          <w:b w:val="0"/>
          <w:bCs w:val="0"/>
        </w:rPr>
      </w:pPr>
      <w:bookmarkStart w:id="9" w:name="_Toc302313997"/>
      <w:r>
        <w:t xml:space="preserve">Abbildung </w:t>
      </w:r>
      <w:r w:rsidR="00B0466B">
        <w:fldChar w:fldCharType="begin"/>
      </w:r>
      <w:r w:rsidR="00B0466B">
        <w:instrText xml:space="preserve"> SEQ Abbildung \* ARABIC </w:instrText>
      </w:r>
      <w:r w:rsidR="00B0466B">
        <w:fldChar w:fldCharType="separate"/>
      </w:r>
      <w:r w:rsidR="002468AF">
        <w:rPr>
          <w:noProof/>
        </w:rPr>
        <w:t>1</w:t>
      </w:r>
      <w:r w:rsidR="00B0466B">
        <w:rPr>
          <w:noProof/>
        </w:rPr>
        <w:fldChar w:fldCharType="end"/>
      </w:r>
      <w:r>
        <w:t xml:space="preserve"> - Userinterface Kernmechanik</w:t>
      </w:r>
      <w:bookmarkEnd w:id="9"/>
    </w:p>
    <w:p w14:paraId="312811A5" w14:textId="77777777" w:rsidR="00FC3735" w:rsidRDefault="00FC3735" w:rsidP="002A1D04">
      <w:pPr>
        <w:pStyle w:val="Folgeabsatz"/>
      </w:pPr>
    </w:p>
    <w:p w14:paraId="31C3ADED" w14:textId="77777777" w:rsidR="002A1D04" w:rsidRPr="002A1D04" w:rsidRDefault="002A1D04" w:rsidP="002A1D04">
      <w:pPr>
        <w:pStyle w:val="Folgeabsatz"/>
        <w:ind w:firstLine="0"/>
        <w:rPr>
          <w:b/>
          <w:bCs/>
        </w:rPr>
      </w:pPr>
      <w:r w:rsidRPr="002A1D04">
        <w:rPr>
          <w:b/>
          <w:bCs/>
        </w:rPr>
        <w:t>Spielmechaniken</w:t>
      </w:r>
    </w:p>
    <w:p w14:paraId="189F7027" w14:textId="77777777" w:rsidR="0013778C" w:rsidRDefault="002A1D04" w:rsidP="002A1D04">
      <w:pPr>
        <w:pStyle w:val="Folgeabsatz"/>
        <w:ind w:firstLine="0"/>
      </w:pPr>
      <w:r w:rsidRPr="002A1D04">
        <w:t xml:space="preserve">Zusätzlich zur Kernmechanik geben dem Spiel weitere Mechaniken seinen Reiz. Die </w:t>
      </w:r>
      <w:proofErr w:type="spellStart"/>
      <w:r w:rsidRPr="002A1D04">
        <w:t>Kumpe</w:t>
      </w:r>
      <w:r w:rsidRPr="002A1D04">
        <w:t>l</w:t>
      </w:r>
      <w:r w:rsidRPr="002A1D04">
        <w:t>ratte</w:t>
      </w:r>
      <w:proofErr w:type="spellEnd"/>
      <w:r w:rsidRPr="002A1D04">
        <w:t xml:space="preserve">  mit dem Namen Freddy taucht an einigen Schlüsselstellen im Spiel auf und gibt nützl</w:t>
      </w:r>
      <w:r w:rsidRPr="002A1D04">
        <w:t>i</w:t>
      </w:r>
      <w:r w:rsidRPr="002A1D04">
        <w:t xml:space="preserve">che Hinweise. </w:t>
      </w:r>
    </w:p>
    <w:p w14:paraId="7E2898A7" w14:textId="77777777" w:rsidR="0013778C" w:rsidRDefault="0013778C" w:rsidP="0013778C">
      <w:pPr>
        <w:pStyle w:val="Folgeabsatz"/>
        <w:keepNext/>
        <w:ind w:firstLine="0"/>
      </w:pPr>
      <w:r>
        <w:rPr>
          <w:noProof/>
        </w:rPr>
        <w:drawing>
          <wp:inline distT="0" distB="0" distL="0" distR="0" wp14:anchorId="0FFFF403" wp14:editId="497DCFAE">
            <wp:extent cx="2297091" cy="1253963"/>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7091" cy="1253963"/>
                    </a:xfrm>
                    <a:prstGeom prst="rect">
                      <a:avLst/>
                    </a:prstGeom>
                    <a:noFill/>
                    <a:ln>
                      <a:noFill/>
                    </a:ln>
                  </pic:spPr>
                </pic:pic>
              </a:graphicData>
            </a:graphic>
          </wp:inline>
        </w:drawing>
      </w:r>
    </w:p>
    <w:p w14:paraId="4D03F35F" w14:textId="482FCE6C" w:rsidR="0013778C" w:rsidRDefault="0013778C" w:rsidP="0013778C">
      <w:pPr>
        <w:pStyle w:val="Beschriftung"/>
        <w:jc w:val="both"/>
      </w:pPr>
      <w:bookmarkStart w:id="10" w:name="_Toc302313998"/>
      <w:r>
        <w:t xml:space="preserve">Abbildung </w:t>
      </w:r>
      <w:r w:rsidR="00B0466B">
        <w:fldChar w:fldCharType="begin"/>
      </w:r>
      <w:r w:rsidR="00B0466B">
        <w:instrText xml:space="preserve"> SEQ Abbildung \* ARABIC </w:instrText>
      </w:r>
      <w:r w:rsidR="00B0466B">
        <w:fldChar w:fldCharType="separate"/>
      </w:r>
      <w:r w:rsidR="002468AF">
        <w:rPr>
          <w:noProof/>
        </w:rPr>
        <w:t>2</w:t>
      </w:r>
      <w:r w:rsidR="00B0466B">
        <w:rPr>
          <w:noProof/>
        </w:rPr>
        <w:fldChar w:fldCharType="end"/>
      </w:r>
      <w:r>
        <w:t xml:space="preserve"> - </w:t>
      </w:r>
      <w:proofErr w:type="spellStart"/>
      <w:r>
        <w:t>Kumpelratte</w:t>
      </w:r>
      <w:proofErr w:type="spellEnd"/>
      <w:r>
        <w:t xml:space="preserve"> Freddy</w:t>
      </w:r>
      <w:bookmarkEnd w:id="10"/>
    </w:p>
    <w:p w14:paraId="740511F2" w14:textId="77777777" w:rsidR="0013778C" w:rsidRDefault="002A1D04" w:rsidP="002A1D04">
      <w:pPr>
        <w:pStyle w:val="Folgeabsatz"/>
        <w:ind w:firstLine="0"/>
      </w:pPr>
      <w:r w:rsidRPr="002A1D04">
        <w:lastRenderedPageBreak/>
        <w:t xml:space="preserve">Neben dem Käse kann die Ratte eine Rage </w:t>
      </w:r>
      <w:proofErr w:type="spellStart"/>
      <w:r w:rsidRPr="002A1D04">
        <w:t>Pill</w:t>
      </w:r>
      <w:proofErr w:type="spellEnd"/>
      <w:r w:rsidRPr="002A1D04">
        <w:t xml:space="preserve"> essen, welche Sie in den Rage Modus versetzt. Dieser hält 30 Sekunden an, macht die Ratte unverwundbar und versetzt sie automatisch in den Sprintmodus, ohne dass die Ratte Hunger bekommt, also Käse verliert. Der Rage Modus dient zum Sammeln von Käse und Auskunden des Kanalsystems ohne Herausforderungen. </w:t>
      </w:r>
    </w:p>
    <w:p w14:paraId="649AD08F" w14:textId="77777777" w:rsidR="0013778C" w:rsidRDefault="0013778C" w:rsidP="0013778C">
      <w:pPr>
        <w:pStyle w:val="Folgeabsatz"/>
        <w:keepNext/>
        <w:ind w:firstLine="0"/>
      </w:pPr>
      <w:r>
        <w:rPr>
          <w:noProof/>
        </w:rPr>
        <w:drawing>
          <wp:inline distT="0" distB="0" distL="0" distR="0" wp14:anchorId="5887A92B" wp14:editId="6771A9DD">
            <wp:extent cx="1690370" cy="1424940"/>
            <wp:effectExtent l="0" t="0" r="11430" b="0"/>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0370" cy="1424940"/>
                    </a:xfrm>
                    <a:prstGeom prst="rect">
                      <a:avLst/>
                    </a:prstGeom>
                    <a:noFill/>
                    <a:ln>
                      <a:noFill/>
                    </a:ln>
                  </pic:spPr>
                </pic:pic>
              </a:graphicData>
            </a:graphic>
          </wp:inline>
        </w:drawing>
      </w:r>
    </w:p>
    <w:p w14:paraId="4DC2556A" w14:textId="3A0E5514" w:rsidR="0013778C" w:rsidRDefault="0013778C" w:rsidP="0013778C">
      <w:pPr>
        <w:pStyle w:val="Beschriftung"/>
        <w:jc w:val="both"/>
      </w:pPr>
      <w:bookmarkStart w:id="11" w:name="_Toc302313999"/>
      <w:r>
        <w:t xml:space="preserve">Abbildung </w:t>
      </w:r>
      <w:r w:rsidR="00B0466B">
        <w:fldChar w:fldCharType="begin"/>
      </w:r>
      <w:r w:rsidR="00B0466B">
        <w:instrText xml:space="preserve"> SEQ Abbildung \* ARABIC </w:instrText>
      </w:r>
      <w:r w:rsidR="00B0466B">
        <w:fldChar w:fldCharType="separate"/>
      </w:r>
      <w:r w:rsidR="002468AF">
        <w:rPr>
          <w:noProof/>
        </w:rPr>
        <w:t>3</w:t>
      </w:r>
      <w:r w:rsidR="00B0466B">
        <w:rPr>
          <w:noProof/>
        </w:rPr>
        <w:fldChar w:fldCharType="end"/>
      </w:r>
      <w:r>
        <w:t xml:space="preserve"> - Rage </w:t>
      </w:r>
      <w:proofErr w:type="spellStart"/>
      <w:r>
        <w:t>Pill</w:t>
      </w:r>
      <w:bookmarkEnd w:id="11"/>
      <w:proofErr w:type="spellEnd"/>
    </w:p>
    <w:p w14:paraId="2254A56E" w14:textId="77777777" w:rsidR="0013778C" w:rsidRDefault="002A1D04" w:rsidP="002A1D04">
      <w:pPr>
        <w:pStyle w:val="Folgeabsatz"/>
        <w:ind w:firstLine="0"/>
      </w:pPr>
      <w:r w:rsidRPr="002A1D04">
        <w:t>Für mehr Herausforderung im Spiel dagegen sorgen die Ventilatoren, Geg</w:t>
      </w:r>
      <w:r w:rsidR="0013778C">
        <w:t>ner-</w:t>
      </w:r>
      <w:r w:rsidRPr="002A1D04">
        <w:t>Ratten und Kipp- Elemente. Die Ventilatoren sind an einigen Kanalabzwe</w:t>
      </w:r>
      <w:r>
        <w:t>igungen</w:t>
      </w:r>
      <w:r w:rsidRPr="002A1D04">
        <w:t xml:space="preserve"> angebracht und werden über Stromkästen gesteuert. Durchquert die Ratte einen laufenden Rotor, stirbt sie. Findet Sie allerdings den zugehörigen Stromkasten, kann Sie diesen betätigen und den Ventilator ausschalten. </w:t>
      </w:r>
    </w:p>
    <w:p w14:paraId="542050B6" w14:textId="77777777" w:rsidR="0013778C" w:rsidRDefault="0013778C" w:rsidP="0013778C">
      <w:pPr>
        <w:pStyle w:val="Folgeabsatz"/>
        <w:keepNext/>
        <w:ind w:firstLine="0"/>
      </w:pPr>
      <w:r>
        <w:rPr>
          <w:noProof/>
        </w:rPr>
        <w:drawing>
          <wp:inline distT="0" distB="0" distL="0" distR="0" wp14:anchorId="031F47D2" wp14:editId="1FB22C52">
            <wp:extent cx="5399405" cy="3153710"/>
            <wp:effectExtent l="0" t="0" r="10795" b="0"/>
            <wp:docPr id="1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3153710"/>
                    </a:xfrm>
                    <a:prstGeom prst="rect">
                      <a:avLst/>
                    </a:prstGeom>
                    <a:noFill/>
                    <a:ln>
                      <a:noFill/>
                    </a:ln>
                  </pic:spPr>
                </pic:pic>
              </a:graphicData>
            </a:graphic>
          </wp:inline>
        </w:drawing>
      </w:r>
    </w:p>
    <w:p w14:paraId="56DE5B86" w14:textId="6A1688B4" w:rsidR="0013778C" w:rsidRDefault="0013778C" w:rsidP="0013778C">
      <w:pPr>
        <w:pStyle w:val="Beschriftung"/>
        <w:jc w:val="both"/>
      </w:pPr>
      <w:bookmarkStart w:id="12" w:name="_Toc302314000"/>
      <w:r>
        <w:t xml:space="preserve">Abbildung </w:t>
      </w:r>
      <w:r w:rsidR="00B0466B">
        <w:fldChar w:fldCharType="begin"/>
      </w:r>
      <w:r w:rsidR="00B0466B">
        <w:instrText xml:space="preserve"> SEQ Abbildung \* ARABIC </w:instrText>
      </w:r>
      <w:r w:rsidR="00B0466B">
        <w:fldChar w:fldCharType="separate"/>
      </w:r>
      <w:r w:rsidR="002468AF">
        <w:rPr>
          <w:noProof/>
        </w:rPr>
        <w:t>4</w:t>
      </w:r>
      <w:r w:rsidR="00B0466B">
        <w:rPr>
          <w:noProof/>
        </w:rPr>
        <w:fldChar w:fldCharType="end"/>
      </w:r>
      <w:r>
        <w:t xml:space="preserve"> - Ventilator mit Stromkasten</w:t>
      </w:r>
      <w:bookmarkEnd w:id="12"/>
    </w:p>
    <w:p w14:paraId="7C6637A8" w14:textId="77777777" w:rsidR="007923CC" w:rsidRDefault="002A1D04" w:rsidP="002A1D04">
      <w:pPr>
        <w:pStyle w:val="Folgeabsatz"/>
        <w:ind w:firstLine="0"/>
      </w:pPr>
      <w:r w:rsidRPr="002A1D04">
        <w:t xml:space="preserve">Eine weitere Herausforderung für den Spieler stellen die Gegnerratten dar. Diese bewegen sich automatisch auf die Spielratte zu und töten diese, oder auf Licht. Die Ratte hat im Spiel die Möglichkeit die Gegnerratten mit Lampen abzulenken. Hierfür muss Sie die Lichtschalter in der Nähe suchen und betätigen. </w:t>
      </w:r>
    </w:p>
    <w:p w14:paraId="152D90FD" w14:textId="77777777" w:rsidR="00F37CE5" w:rsidRDefault="00F37CE5" w:rsidP="00F37CE5">
      <w:pPr>
        <w:pStyle w:val="Folgeabsatz"/>
        <w:keepNext/>
        <w:ind w:firstLine="0"/>
      </w:pPr>
      <w:r>
        <w:rPr>
          <w:noProof/>
        </w:rPr>
        <w:lastRenderedPageBreak/>
        <w:drawing>
          <wp:inline distT="0" distB="0" distL="0" distR="0" wp14:anchorId="6BBC81BA" wp14:editId="0CB3BB21">
            <wp:extent cx="4814851" cy="1987466"/>
            <wp:effectExtent l="0" t="0" r="11430" b="0"/>
            <wp:docPr id="2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6022" cy="1987949"/>
                    </a:xfrm>
                    <a:prstGeom prst="rect">
                      <a:avLst/>
                    </a:prstGeom>
                    <a:noFill/>
                    <a:ln>
                      <a:noFill/>
                    </a:ln>
                  </pic:spPr>
                </pic:pic>
              </a:graphicData>
            </a:graphic>
          </wp:inline>
        </w:drawing>
      </w:r>
    </w:p>
    <w:p w14:paraId="4C39B1AB" w14:textId="6E1758BA" w:rsidR="007923CC" w:rsidRPr="00F37CE5" w:rsidRDefault="00F37CE5" w:rsidP="00F37CE5">
      <w:pPr>
        <w:pStyle w:val="Beschriftung"/>
        <w:jc w:val="both"/>
      </w:pPr>
      <w:bookmarkStart w:id="13" w:name="_Toc302314001"/>
      <w:r>
        <w:t xml:space="preserve">Abbildung </w:t>
      </w:r>
      <w:r w:rsidR="00B0466B">
        <w:fldChar w:fldCharType="begin"/>
      </w:r>
      <w:r w:rsidR="00B0466B">
        <w:instrText xml:space="preserve"> SEQ Abbildung \* ARABIC </w:instrText>
      </w:r>
      <w:r w:rsidR="00B0466B">
        <w:fldChar w:fldCharType="separate"/>
      </w:r>
      <w:r w:rsidR="002468AF">
        <w:rPr>
          <w:noProof/>
        </w:rPr>
        <w:t>5</w:t>
      </w:r>
      <w:r w:rsidR="00B0466B">
        <w:rPr>
          <w:noProof/>
        </w:rPr>
        <w:fldChar w:fldCharType="end"/>
      </w:r>
      <w:r>
        <w:t xml:space="preserve"> - Gegnerratten</w:t>
      </w:r>
      <w:bookmarkEnd w:id="13"/>
    </w:p>
    <w:p w14:paraId="4665216D" w14:textId="686C8A0C" w:rsidR="002A1D04" w:rsidRDefault="002A1D04" w:rsidP="00FF4A0F">
      <w:pPr>
        <w:pStyle w:val="Folgeabsatz"/>
        <w:ind w:firstLine="0"/>
      </w:pPr>
      <w:r w:rsidRPr="002A1D04">
        <w:t>Zusätzliche mechanische Schwierigkeit bieten die Kippelemente in den Kanalräumen. Einige der Hängebrücken sind beschädigt und kippen somit, wenn man nicht schnell genug darüber läuft oder sich auf einer Kante davon befindet.</w:t>
      </w:r>
    </w:p>
    <w:p w14:paraId="30C03EB8" w14:textId="77777777" w:rsidR="002A1D04" w:rsidRPr="002A1D04" w:rsidRDefault="002A1D04" w:rsidP="002A1D04">
      <w:pPr>
        <w:pStyle w:val="Folgeabsatz"/>
      </w:pPr>
    </w:p>
    <w:p w14:paraId="5A32F6CD" w14:textId="77777777" w:rsidR="002A1D04" w:rsidRPr="002A1D04" w:rsidRDefault="002A1D04" w:rsidP="002A1D04">
      <w:pPr>
        <w:pStyle w:val="Folgeabsatz"/>
      </w:pPr>
    </w:p>
    <w:p w14:paraId="70330E21" w14:textId="77777777" w:rsidR="004A3E42" w:rsidRPr="00290630" w:rsidRDefault="004A3E42" w:rsidP="00290630">
      <w:pPr>
        <w:pStyle w:val="berschrift2"/>
      </w:pPr>
      <w:bookmarkStart w:id="14" w:name="_Toc302315856"/>
      <w:r w:rsidRPr="00290630">
        <w:t>Designentscheidungen und Dokumentation der Weiterentwicklung des Konzepts</w:t>
      </w:r>
      <w:bookmarkEnd w:id="14"/>
    </w:p>
    <w:p w14:paraId="35AC86E5" w14:textId="3F0110E7" w:rsidR="007923CC" w:rsidRPr="00F8346C" w:rsidRDefault="007923CC" w:rsidP="007923CC">
      <w:pPr>
        <w:pStyle w:val="Folgeabsatz"/>
        <w:ind w:firstLine="0"/>
      </w:pPr>
      <w:bookmarkStart w:id="15" w:name="_Toc398993296"/>
      <w:bookmarkEnd w:id="1"/>
      <w:r w:rsidRPr="007923CC">
        <w:rPr>
          <w:b/>
        </w:rPr>
        <w:t>Hauptmenü</w:t>
      </w:r>
      <w:r>
        <w:rPr>
          <w:b/>
        </w:rPr>
        <w:t xml:space="preserve">: </w:t>
      </w:r>
      <w:r w:rsidR="00F8346C">
        <w:t>Im Hauptmenü hat der Spieler die Möglichkeit ein neues Spiel zu beginnen, in einem bestimmten Level zu starten (vorausgesetzt er hat diese schon absolviert), Hilfeste</w:t>
      </w:r>
      <w:r w:rsidR="00F8346C">
        <w:t>l</w:t>
      </w:r>
      <w:r w:rsidR="00F8346C">
        <w:t>lung zur Steuerung zu erhalten oder das Spiel zu verlassen. Das Design überbringt die Sti</w:t>
      </w:r>
      <w:r w:rsidR="00F8346C">
        <w:t>m</w:t>
      </w:r>
      <w:r w:rsidR="00F8346C">
        <w:t>mung des Spiels, mit düsterem Nebel, der Kanalisation im Hintergrund, das Schriftdesign innerhalb grüner Rohre und das repräsentative Logo des Spiels mit dem Hauptcharakter: die Ratte.</w:t>
      </w:r>
    </w:p>
    <w:p w14:paraId="78020B79" w14:textId="77777777" w:rsidR="007923CC" w:rsidRDefault="007923CC" w:rsidP="007923CC">
      <w:pPr>
        <w:pStyle w:val="Folgeabsatz"/>
        <w:keepNext/>
        <w:ind w:firstLine="0"/>
      </w:pPr>
      <w:r>
        <w:rPr>
          <w:noProof/>
        </w:rPr>
        <w:drawing>
          <wp:inline distT="0" distB="0" distL="0" distR="0" wp14:anchorId="30BE3040" wp14:editId="1B7693D4">
            <wp:extent cx="5399405" cy="2551430"/>
            <wp:effectExtent l="0" t="0" r="10795" b="0"/>
            <wp:docPr id="1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2551430"/>
                    </a:xfrm>
                    <a:prstGeom prst="rect">
                      <a:avLst/>
                    </a:prstGeom>
                    <a:noFill/>
                    <a:ln>
                      <a:noFill/>
                    </a:ln>
                  </pic:spPr>
                </pic:pic>
              </a:graphicData>
            </a:graphic>
          </wp:inline>
        </w:drawing>
      </w:r>
    </w:p>
    <w:p w14:paraId="0683A44C" w14:textId="7D6E13D1" w:rsidR="007923CC" w:rsidRPr="007923CC" w:rsidRDefault="007923CC" w:rsidP="007923CC">
      <w:pPr>
        <w:pStyle w:val="Beschriftung"/>
        <w:jc w:val="both"/>
      </w:pPr>
      <w:bookmarkStart w:id="16" w:name="_Toc302314002"/>
      <w:r>
        <w:t xml:space="preserve">Abbildung </w:t>
      </w:r>
      <w:r w:rsidR="00B0466B">
        <w:fldChar w:fldCharType="begin"/>
      </w:r>
      <w:r w:rsidR="00B0466B">
        <w:instrText xml:space="preserve"> SEQ Abbildung \* ARABIC </w:instrText>
      </w:r>
      <w:r w:rsidR="00B0466B">
        <w:fldChar w:fldCharType="separate"/>
      </w:r>
      <w:r w:rsidR="002468AF">
        <w:rPr>
          <w:noProof/>
        </w:rPr>
        <w:t>6</w:t>
      </w:r>
      <w:r w:rsidR="00B0466B">
        <w:rPr>
          <w:noProof/>
        </w:rPr>
        <w:fldChar w:fldCharType="end"/>
      </w:r>
      <w:r>
        <w:t xml:space="preserve"> - Hauptmenü</w:t>
      </w:r>
      <w:bookmarkEnd w:id="16"/>
    </w:p>
    <w:p w14:paraId="75A01FFC" w14:textId="34819F9A" w:rsidR="007923CC" w:rsidRPr="00F8346C" w:rsidRDefault="007923CC" w:rsidP="007923CC">
      <w:pPr>
        <w:pStyle w:val="Folgeabsatz"/>
        <w:ind w:firstLine="0"/>
      </w:pPr>
      <w:proofErr w:type="spellStart"/>
      <w:r>
        <w:rPr>
          <w:b/>
        </w:rPr>
        <w:lastRenderedPageBreak/>
        <w:t>Pausemenü</w:t>
      </w:r>
      <w:proofErr w:type="spellEnd"/>
      <w:r>
        <w:rPr>
          <w:b/>
        </w:rPr>
        <w:t>:</w:t>
      </w:r>
      <w:r w:rsidR="00F8346C">
        <w:rPr>
          <w:b/>
        </w:rPr>
        <w:t xml:space="preserve"> </w:t>
      </w:r>
      <w:r w:rsidR="00F8346C">
        <w:t xml:space="preserve">Im </w:t>
      </w:r>
      <w:proofErr w:type="spellStart"/>
      <w:r w:rsidR="00F8346C">
        <w:t>Pausemenü</w:t>
      </w:r>
      <w:proofErr w:type="spellEnd"/>
      <w:r w:rsidR="00F8346C">
        <w:t xml:space="preserve"> kann der Spieler das Spiel entweder sofort wieder fortsetzen, zum letzten Checkpoint zurück, Hilfestellung erhalten, zum Hauptmenü gelangen, oder das Spiel sofort beenden. Auch in diesem Menü wird das Thema aufgegriffen und durch Kanalro</w:t>
      </w:r>
      <w:r w:rsidR="00F8346C">
        <w:t>h</w:t>
      </w:r>
      <w:r w:rsidR="00F8346C">
        <w:t>re, sowie der Farbabstimmung visualisiert.</w:t>
      </w:r>
    </w:p>
    <w:p w14:paraId="5EFD816E" w14:textId="77777777" w:rsidR="007923CC" w:rsidRDefault="007923CC" w:rsidP="007923CC">
      <w:pPr>
        <w:pStyle w:val="Folgeabsatz"/>
        <w:keepNext/>
        <w:ind w:firstLine="0"/>
      </w:pPr>
      <w:r>
        <w:rPr>
          <w:noProof/>
        </w:rPr>
        <w:drawing>
          <wp:inline distT="0" distB="0" distL="0" distR="0" wp14:anchorId="1A741B07" wp14:editId="5F05CFEA">
            <wp:extent cx="5399405" cy="2528570"/>
            <wp:effectExtent l="0" t="0" r="10795" b="11430"/>
            <wp:docPr id="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2528570"/>
                    </a:xfrm>
                    <a:prstGeom prst="rect">
                      <a:avLst/>
                    </a:prstGeom>
                    <a:noFill/>
                    <a:ln>
                      <a:noFill/>
                    </a:ln>
                  </pic:spPr>
                </pic:pic>
              </a:graphicData>
            </a:graphic>
          </wp:inline>
        </w:drawing>
      </w:r>
    </w:p>
    <w:p w14:paraId="56ED2F52" w14:textId="721534E9" w:rsidR="007923CC" w:rsidRPr="007923CC" w:rsidRDefault="007923CC" w:rsidP="007923CC">
      <w:pPr>
        <w:pStyle w:val="Beschriftung"/>
        <w:jc w:val="both"/>
        <w:rPr>
          <w:b w:val="0"/>
        </w:rPr>
      </w:pPr>
      <w:bookmarkStart w:id="17" w:name="_Toc302314003"/>
      <w:r>
        <w:t xml:space="preserve">Abbildung </w:t>
      </w:r>
      <w:r w:rsidR="00B0466B">
        <w:fldChar w:fldCharType="begin"/>
      </w:r>
      <w:r w:rsidR="00B0466B">
        <w:instrText xml:space="preserve"> SEQ Abbildung \* ARABIC </w:instrText>
      </w:r>
      <w:r w:rsidR="00B0466B">
        <w:fldChar w:fldCharType="separate"/>
      </w:r>
      <w:r w:rsidR="002468AF">
        <w:rPr>
          <w:noProof/>
        </w:rPr>
        <w:t>7</w:t>
      </w:r>
      <w:r w:rsidR="00B0466B">
        <w:rPr>
          <w:noProof/>
        </w:rPr>
        <w:fldChar w:fldCharType="end"/>
      </w:r>
      <w:r>
        <w:t xml:space="preserve"> - </w:t>
      </w:r>
      <w:proofErr w:type="spellStart"/>
      <w:r>
        <w:t>Pausemenü</w:t>
      </w:r>
      <w:bookmarkEnd w:id="17"/>
      <w:proofErr w:type="spellEnd"/>
    </w:p>
    <w:p w14:paraId="457F1DF0" w14:textId="52266F59" w:rsidR="002A1D04" w:rsidRDefault="002A1D04" w:rsidP="002A1D04">
      <w:pPr>
        <w:pStyle w:val="Folgeabsatz"/>
        <w:ind w:firstLine="0"/>
      </w:pPr>
      <w:r w:rsidRPr="002A1D04">
        <w:rPr>
          <w:b/>
          <w:bCs/>
        </w:rPr>
        <w:t xml:space="preserve">Hauptlevel: </w:t>
      </w:r>
      <w:r w:rsidRPr="002A1D04">
        <w:t xml:space="preserve">die Ratte startet im Hauptareal. Hier zweigen alle folgenden </w:t>
      </w:r>
      <w:proofErr w:type="spellStart"/>
      <w:r w:rsidRPr="002A1D04">
        <w:t>Levelkanäle</w:t>
      </w:r>
      <w:proofErr w:type="spellEnd"/>
      <w:r w:rsidRPr="002A1D04">
        <w:t xml:space="preserve"> ab, we</w:t>
      </w:r>
      <w:r w:rsidRPr="002A1D04">
        <w:t>l</w:t>
      </w:r>
      <w:r w:rsidRPr="002A1D04">
        <w:t>che zu beginn verschlossen sind. Das Level besteht aus einer Treppe, welche die Ratte hoc</w:t>
      </w:r>
      <w:r w:rsidRPr="002A1D04">
        <w:t>h</w:t>
      </w:r>
      <w:r w:rsidRPr="002A1D04">
        <w:t>springen kann um den Zentralen Abfluss zu überqueren, welcher das Level in zwei Seiten u</w:t>
      </w:r>
      <w:r w:rsidRPr="002A1D04">
        <w:t>n</w:t>
      </w:r>
      <w:r w:rsidRPr="002A1D04">
        <w:t>terteilt und durch welchen sie gegen Spielende durch ein Gitter am Ende der Kanalisation entkommen wird. Glasscherben stellen zusätzliche Hindernisse dar. Von hier aus sind alle Level nacheinander erreichbar.</w:t>
      </w:r>
    </w:p>
    <w:p w14:paraId="7D060DC4" w14:textId="77777777" w:rsidR="00EE69BD" w:rsidRDefault="00EE69BD" w:rsidP="00EE69BD">
      <w:pPr>
        <w:pStyle w:val="Folgeabsatz"/>
        <w:keepNext/>
        <w:ind w:firstLine="0"/>
      </w:pPr>
      <w:r>
        <w:rPr>
          <w:noProof/>
        </w:rPr>
        <w:drawing>
          <wp:inline distT="0" distB="0" distL="0" distR="0" wp14:anchorId="2DA155A3" wp14:editId="52778AAF">
            <wp:extent cx="5399405" cy="2068236"/>
            <wp:effectExtent l="0" t="0" r="10795" b="0"/>
            <wp:docPr id="1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405" cy="2068236"/>
                    </a:xfrm>
                    <a:prstGeom prst="rect">
                      <a:avLst/>
                    </a:prstGeom>
                    <a:noFill/>
                    <a:ln>
                      <a:noFill/>
                    </a:ln>
                  </pic:spPr>
                </pic:pic>
              </a:graphicData>
            </a:graphic>
          </wp:inline>
        </w:drawing>
      </w:r>
    </w:p>
    <w:p w14:paraId="278A92C2" w14:textId="1D5F59B6" w:rsidR="00EE69BD" w:rsidRDefault="00EE69BD" w:rsidP="00EE69BD">
      <w:pPr>
        <w:pStyle w:val="Beschriftung"/>
        <w:jc w:val="both"/>
      </w:pPr>
      <w:bookmarkStart w:id="18" w:name="_Toc302314004"/>
      <w:r>
        <w:t xml:space="preserve">Abbildung </w:t>
      </w:r>
      <w:r w:rsidR="00B0466B">
        <w:fldChar w:fldCharType="begin"/>
      </w:r>
      <w:r w:rsidR="00B0466B">
        <w:instrText xml:space="preserve"> SEQ Abbildung \* ARABIC </w:instrText>
      </w:r>
      <w:r w:rsidR="00B0466B">
        <w:fldChar w:fldCharType="separate"/>
      </w:r>
      <w:r w:rsidR="002468AF">
        <w:rPr>
          <w:noProof/>
        </w:rPr>
        <w:t>8</w:t>
      </w:r>
      <w:r w:rsidR="00B0466B">
        <w:rPr>
          <w:noProof/>
        </w:rPr>
        <w:fldChar w:fldCharType="end"/>
      </w:r>
      <w:r>
        <w:t xml:space="preserve"> - Hauptlevel</w:t>
      </w:r>
      <w:bookmarkEnd w:id="18"/>
    </w:p>
    <w:p w14:paraId="38AC64BE" w14:textId="2C32813D" w:rsidR="002A1D04" w:rsidRDefault="002A1D04" w:rsidP="002A1D04">
      <w:pPr>
        <w:pStyle w:val="Folgeabsatz"/>
        <w:ind w:firstLine="0"/>
      </w:pPr>
      <w:r w:rsidRPr="002A1D04">
        <w:rPr>
          <w:b/>
          <w:bCs/>
        </w:rPr>
        <w:t xml:space="preserve">Level1: </w:t>
      </w:r>
      <w:r w:rsidRPr="002A1D04">
        <w:t>Nach einem verwirrenden Kanalsystem das mit Käsestücken</w:t>
      </w:r>
      <w:r w:rsidR="00F536C7">
        <w:t>, Ventilatoren</w:t>
      </w:r>
      <w:r w:rsidRPr="002A1D04">
        <w:t xml:space="preserve"> und Gla</w:t>
      </w:r>
      <w:r w:rsidRPr="002A1D04">
        <w:t>s</w:t>
      </w:r>
      <w:r w:rsidRPr="002A1D04">
        <w:t xml:space="preserve">scherben gefüllt ist erreicht der Spieler einen großen Raum, in dem verschiedene </w:t>
      </w:r>
      <w:proofErr w:type="spellStart"/>
      <w:r w:rsidRPr="002A1D04">
        <w:t>Jump&amp;Run</w:t>
      </w:r>
      <w:proofErr w:type="spellEnd"/>
      <w:r w:rsidRPr="002A1D04">
        <w:t xml:space="preserve"> Aufgaben auf ihn warten: er muss von Block zu Block springen und auf einer Gitterbrücke über </w:t>
      </w:r>
      <w:r w:rsidRPr="002A1D04">
        <w:lastRenderedPageBreak/>
        <w:t>ein Feld aus giftigem Abwasser bis er erneut ein Kanalsystem erreicht, welches zurück zum Hauptareal führt und in dem sich ein Schalter befindet, der das zweite Level freischaltet.</w:t>
      </w:r>
    </w:p>
    <w:p w14:paraId="71C17A2A" w14:textId="77777777" w:rsidR="00EE69BD" w:rsidRDefault="00EE69BD" w:rsidP="00EE69BD">
      <w:pPr>
        <w:pStyle w:val="Folgeabsatz"/>
        <w:keepNext/>
        <w:ind w:firstLine="0"/>
      </w:pPr>
      <w:r>
        <w:rPr>
          <w:noProof/>
        </w:rPr>
        <w:drawing>
          <wp:inline distT="0" distB="0" distL="0" distR="0" wp14:anchorId="7EA2678C" wp14:editId="00E3B154">
            <wp:extent cx="5399405" cy="1907147"/>
            <wp:effectExtent l="0" t="0" r="10795" b="0"/>
            <wp:docPr id="1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1907147"/>
                    </a:xfrm>
                    <a:prstGeom prst="rect">
                      <a:avLst/>
                    </a:prstGeom>
                    <a:noFill/>
                    <a:ln>
                      <a:noFill/>
                    </a:ln>
                  </pic:spPr>
                </pic:pic>
              </a:graphicData>
            </a:graphic>
          </wp:inline>
        </w:drawing>
      </w:r>
    </w:p>
    <w:p w14:paraId="1369E389" w14:textId="27646C94" w:rsidR="00EE69BD" w:rsidRPr="002A1D04" w:rsidRDefault="00EE69BD" w:rsidP="00EE69BD">
      <w:pPr>
        <w:pStyle w:val="Beschriftung"/>
        <w:jc w:val="both"/>
      </w:pPr>
      <w:bookmarkStart w:id="19" w:name="_Toc302314005"/>
      <w:r>
        <w:t xml:space="preserve">Abbildung </w:t>
      </w:r>
      <w:r w:rsidR="00B0466B">
        <w:fldChar w:fldCharType="begin"/>
      </w:r>
      <w:r w:rsidR="00B0466B">
        <w:instrText xml:space="preserve"> SEQ Abbildung \* ARABIC </w:instrText>
      </w:r>
      <w:r w:rsidR="00B0466B">
        <w:fldChar w:fldCharType="separate"/>
      </w:r>
      <w:r w:rsidR="002468AF">
        <w:rPr>
          <w:noProof/>
        </w:rPr>
        <w:t>9</w:t>
      </w:r>
      <w:r w:rsidR="00B0466B">
        <w:rPr>
          <w:noProof/>
        </w:rPr>
        <w:fldChar w:fldCharType="end"/>
      </w:r>
      <w:r>
        <w:t xml:space="preserve"> - Level 1</w:t>
      </w:r>
      <w:bookmarkEnd w:id="19"/>
    </w:p>
    <w:p w14:paraId="48A19DB9" w14:textId="2EE8AB09" w:rsidR="002A1D04" w:rsidRPr="002A1D04" w:rsidRDefault="002A1D04" w:rsidP="002A1D04">
      <w:pPr>
        <w:pStyle w:val="Folgeabsatz"/>
        <w:ind w:firstLine="0"/>
      </w:pPr>
      <w:r w:rsidRPr="002A1D04">
        <w:rPr>
          <w:b/>
          <w:bCs/>
        </w:rPr>
        <w:t>Level 2:</w:t>
      </w:r>
      <w:r w:rsidRPr="002A1D04">
        <w:t xml:space="preserve"> Im zweiten Level warten die ersten Gegner auf den Spieler, diese können allerdings nicht klettern und sind daher nur in begrenzten Flächen gefährlich. So kann ein</w:t>
      </w:r>
      <w:r w:rsidR="000E4B4A">
        <w:t>e Verletzung durch die Gegner verhindert werden, indem man diese überlistet. Gegner werden von Licht abgelenkt, was für den Spieler bedeutet den richtigen Lichtschalter zu betätigen um ungehi</w:t>
      </w:r>
      <w:r w:rsidR="000E4B4A">
        <w:t>n</w:t>
      </w:r>
      <w:r w:rsidR="000E4B4A">
        <w:t>dert an den Gegnern vorbeizukommen</w:t>
      </w:r>
      <w:r w:rsidRPr="002A1D04">
        <w:t>. Außerdem erwarten den Spieler auch hier kniffelige Sprung -und Kletteraufgaben sowie ein Kanalsystem, welches nach Aktivierung eines Scha</w:t>
      </w:r>
      <w:r w:rsidRPr="002A1D04">
        <w:t>l</w:t>
      </w:r>
      <w:r w:rsidRPr="002A1D04">
        <w:t>ters wieder ins Hauptareal zurück führt, wo den Spieler dann das dritte und letzte Level erwa</w:t>
      </w:r>
      <w:r w:rsidRPr="002A1D04">
        <w:t>r</w:t>
      </w:r>
      <w:r w:rsidRPr="002A1D04">
        <w:t>tet.</w:t>
      </w:r>
    </w:p>
    <w:p w14:paraId="7B2C8DBB" w14:textId="6284CCC4" w:rsidR="002A1D04" w:rsidRPr="002A1D04" w:rsidRDefault="002A1D04" w:rsidP="002A1D04">
      <w:pPr>
        <w:pStyle w:val="Folgeabsatz"/>
        <w:ind w:firstLine="0"/>
      </w:pPr>
      <w:r w:rsidRPr="002A1D04">
        <w:rPr>
          <w:b/>
          <w:bCs/>
        </w:rPr>
        <w:t xml:space="preserve">Level 3: </w:t>
      </w:r>
      <w:r w:rsidRPr="002A1D04">
        <w:t>Am Ende des Levels befindet sich ein Schalter, der den Ausgang aus der Kanalisation öffnet.</w:t>
      </w:r>
      <w:r w:rsidRPr="002A1D04">
        <w:rPr>
          <w:b/>
          <w:bCs/>
        </w:rPr>
        <w:br w:type="page"/>
      </w:r>
    </w:p>
    <w:p w14:paraId="4FECB10D" w14:textId="35EB41E0" w:rsidR="002A1D04" w:rsidRDefault="0040384F" w:rsidP="00280461">
      <w:pPr>
        <w:pStyle w:val="berschrift2"/>
      </w:pPr>
      <w:bookmarkStart w:id="20" w:name="_Toc302315857"/>
      <w:r>
        <w:lastRenderedPageBreak/>
        <w:t>Dokumentation des Gestaltungskonzepts</w:t>
      </w:r>
      <w:bookmarkEnd w:id="20"/>
    </w:p>
    <w:p w14:paraId="730A977D" w14:textId="77777777" w:rsidR="009C5379" w:rsidRPr="009C5379" w:rsidRDefault="009C5379" w:rsidP="009C5379">
      <w:pPr>
        <w:pStyle w:val="Folgeabsatz"/>
        <w:ind w:firstLine="0"/>
        <w:rPr>
          <w:b/>
          <w:bCs/>
        </w:rPr>
      </w:pPr>
      <w:r w:rsidRPr="009C5379">
        <w:rPr>
          <w:b/>
          <w:bCs/>
        </w:rPr>
        <w:t>Spielwelt</w:t>
      </w:r>
    </w:p>
    <w:p w14:paraId="1052561A" w14:textId="68DDFFF7" w:rsidR="00E73467" w:rsidRPr="009C5379" w:rsidRDefault="009C5379" w:rsidP="009C5379">
      <w:pPr>
        <w:pStyle w:val="Folgeabsatz"/>
        <w:ind w:firstLine="0"/>
      </w:pPr>
      <w:r w:rsidRPr="009C5379">
        <w:t xml:space="preserve">Die gesamte Handlung findet in der Kanalisation statt. Es ist dreckig, eklig und gefährlich. Hinter jedem Eck könnte ein hungriger Kanalisationsbewohner lauern der alles für etwas zu Essen machen würde. Das Licht ist durch vereinzelte Sonnenstrahlen, die durch weit oben liegende Kanaldeckel strahlen und kleinen Baulampen beschränkt. Die Wände und der Boden sind rutschig und feucht, unheimliche Geräusche wie </w:t>
      </w:r>
      <w:r w:rsidR="007923CC">
        <w:t>Stromleitungen</w:t>
      </w:r>
      <w:r w:rsidRPr="009C5379">
        <w:t xml:space="preserve"> und Tropfen kommen von überall.</w:t>
      </w:r>
    </w:p>
    <w:p w14:paraId="79A611DD" w14:textId="77777777" w:rsidR="009C5379" w:rsidRDefault="009C5379" w:rsidP="009C5379">
      <w:pPr>
        <w:pStyle w:val="Folgeabsatz"/>
      </w:pPr>
    </w:p>
    <w:p w14:paraId="2B5E6BEB" w14:textId="77777777" w:rsidR="00FC3735" w:rsidRPr="00FC3735" w:rsidRDefault="00FC3735" w:rsidP="00FC3735">
      <w:pPr>
        <w:pStyle w:val="Folgeabsatz"/>
        <w:ind w:firstLine="0"/>
        <w:rPr>
          <w:b/>
          <w:bCs/>
        </w:rPr>
      </w:pPr>
      <w:r w:rsidRPr="00FC3735">
        <w:rPr>
          <w:b/>
          <w:bCs/>
        </w:rPr>
        <w:t>Spielobjekte</w:t>
      </w:r>
    </w:p>
    <w:p w14:paraId="605ED323" w14:textId="77777777" w:rsidR="00FC3735" w:rsidRDefault="00FC3735" w:rsidP="00FC3735">
      <w:pPr>
        <w:pStyle w:val="Folgeabsatz"/>
        <w:ind w:firstLine="0"/>
      </w:pPr>
      <w:r w:rsidRPr="00FC3735">
        <w:t>Das Spielareal befindet sich in einer Kanalisation, aus welcher die Spielfigur entkommen soll. Eine Ratte verkörpert den spielbaren Charakter und kämpft in bestimmten Level gegen einen Kakerlaken-Schwarm als Gegner, welcher nicht Springen kann.</w:t>
      </w:r>
    </w:p>
    <w:p w14:paraId="03DF9D78" w14:textId="77777777" w:rsidR="007923CC" w:rsidRDefault="007923CC" w:rsidP="007923CC">
      <w:pPr>
        <w:pStyle w:val="Folgeabsatz"/>
        <w:keepNext/>
        <w:ind w:firstLine="0"/>
      </w:pPr>
      <w:r>
        <w:rPr>
          <w:noProof/>
        </w:rPr>
        <w:drawing>
          <wp:inline distT="0" distB="0" distL="0" distR="0" wp14:anchorId="2610251F" wp14:editId="546CD25A">
            <wp:extent cx="4539570" cy="2125748"/>
            <wp:effectExtent l="0" t="0" r="7620" b="82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6108" t="27912" r="9767" b="9351"/>
                    <a:stretch/>
                  </pic:blipFill>
                  <pic:spPr bwMode="auto">
                    <a:xfrm>
                      <a:off x="0" y="0"/>
                      <a:ext cx="4542206" cy="2126982"/>
                    </a:xfrm>
                    <a:prstGeom prst="rect">
                      <a:avLst/>
                    </a:prstGeom>
                    <a:noFill/>
                    <a:ln>
                      <a:noFill/>
                    </a:ln>
                    <a:extLst>
                      <a:ext uri="{53640926-AAD7-44d8-BBD7-CCE9431645EC}">
                        <a14:shadowObscured xmlns:a14="http://schemas.microsoft.com/office/drawing/2010/main"/>
                      </a:ext>
                    </a:extLst>
                  </pic:spPr>
                </pic:pic>
              </a:graphicData>
            </a:graphic>
          </wp:inline>
        </w:drawing>
      </w:r>
    </w:p>
    <w:p w14:paraId="777B6E23" w14:textId="1A73A82F" w:rsidR="007923CC" w:rsidRPr="00FC3735" w:rsidRDefault="007923CC" w:rsidP="007923CC">
      <w:pPr>
        <w:pStyle w:val="Beschriftung"/>
        <w:jc w:val="both"/>
      </w:pPr>
      <w:bookmarkStart w:id="21" w:name="_Toc302314006"/>
      <w:r>
        <w:t xml:space="preserve">Abbildung </w:t>
      </w:r>
      <w:r w:rsidR="00B0466B">
        <w:fldChar w:fldCharType="begin"/>
      </w:r>
      <w:r w:rsidR="00B0466B">
        <w:instrText xml:space="preserve"> SEQ Abbildung \* ARABIC </w:instrText>
      </w:r>
      <w:r w:rsidR="00B0466B">
        <w:fldChar w:fldCharType="separate"/>
      </w:r>
      <w:r w:rsidR="002468AF">
        <w:rPr>
          <w:noProof/>
        </w:rPr>
        <w:t>10</w:t>
      </w:r>
      <w:r w:rsidR="00B0466B">
        <w:rPr>
          <w:noProof/>
        </w:rPr>
        <w:fldChar w:fldCharType="end"/>
      </w:r>
      <w:r>
        <w:t xml:space="preserve"> - Spielfigur: Ratte</w:t>
      </w:r>
      <w:bookmarkEnd w:id="21"/>
    </w:p>
    <w:p w14:paraId="21FEEC91" w14:textId="77777777" w:rsidR="007923CC" w:rsidRDefault="00FC3735" w:rsidP="00FC3735">
      <w:pPr>
        <w:pStyle w:val="Folgeabsatz"/>
        <w:ind w:firstLine="0"/>
      </w:pPr>
      <w:r w:rsidRPr="00FC3735">
        <w:t xml:space="preserve">Die Spielumgebung besteht aus Kanalrohren (geradeaus, bergab, T-Kreuzung, +-Kreuzung, Kurve), und einem Hauptkanal mit Gittern an den Enden. </w:t>
      </w:r>
    </w:p>
    <w:p w14:paraId="301F1F91" w14:textId="77777777" w:rsidR="007923CC" w:rsidRDefault="007923CC" w:rsidP="007923CC">
      <w:pPr>
        <w:keepNext/>
      </w:pPr>
    </w:p>
    <w:p w14:paraId="350AC755" w14:textId="77777777" w:rsidR="007923CC" w:rsidRDefault="007923CC" w:rsidP="007923CC">
      <w:pPr>
        <w:pStyle w:val="Folgeabsatz"/>
        <w:keepNext/>
        <w:ind w:firstLine="0"/>
      </w:pPr>
      <w:r>
        <w:rPr>
          <w:noProof/>
        </w:rPr>
        <w:drawing>
          <wp:inline distT="0" distB="0" distL="0" distR="0" wp14:anchorId="45B185A2" wp14:editId="4660604F">
            <wp:extent cx="2413635" cy="2306955"/>
            <wp:effectExtent l="0" t="0" r="0" b="4445"/>
            <wp:docPr id="1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3635" cy="2306955"/>
                    </a:xfrm>
                    <a:prstGeom prst="rect">
                      <a:avLst/>
                    </a:prstGeom>
                    <a:noFill/>
                    <a:ln>
                      <a:noFill/>
                    </a:ln>
                  </pic:spPr>
                </pic:pic>
              </a:graphicData>
            </a:graphic>
          </wp:inline>
        </w:drawing>
      </w:r>
    </w:p>
    <w:p w14:paraId="798DD08E" w14:textId="77777777" w:rsidR="007923CC" w:rsidRDefault="007923CC" w:rsidP="007923CC">
      <w:pPr>
        <w:pStyle w:val="Beschriftung"/>
        <w:jc w:val="both"/>
      </w:pPr>
      <w:bookmarkStart w:id="22" w:name="_Toc302314007"/>
      <w:r>
        <w:t xml:space="preserve">Abbildung </w:t>
      </w:r>
      <w:r w:rsidR="00B0466B">
        <w:fldChar w:fldCharType="begin"/>
      </w:r>
      <w:r w:rsidR="00B0466B">
        <w:instrText xml:space="preserve"> SEQ Abbildung \* ARABIC </w:instrText>
      </w:r>
      <w:r w:rsidR="00B0466B">
        <w:fldChar w:fldCharType="separate"/>
      </w:r>
      <w:r w:rsidR="002468AF">
        <w:rPr>
          <w:noProof/>
        </w:rPr>
        <w:t>11</w:t>
      </w:r>
      <w:r w:rsidR="00B0466B">
        <w:rPr>
          <w:noProof/>
        </w:rPr>
        <w:fldChar w:fldCharType="end"/>
      </w:r>
      <w:r>
        <w:t xml:space="preserve"> - Rohrsystem</w:t>
      </w:r>
      <w:bookmarkEnd w:id="22"/>
    </w:p>
    <w:p w14:paraId="5086DF21" w14:textId="77777777" w:rsidR="007923CC" w:rsidRDefault="007923CC" w:rsidP="007923CC">
      <w:pPr>
        <w:pStyle w:val="Folgeabsatz"/>
        <w:keepNext/>
        <w:ind w:firstLine="0"/>
      </w:pPr>
      <w:r w:rsidRPr="00D45A95">
        <w:t xml:space="preserve"> </w:t>
      </w:r>
      <w:r>
        <w:rPr>
          <w:noProof/>
        </w:rPr>
        <w:drawing>
          <wp:inline distT="0" distB="0" distL="0" distR="0" wp14:anchorId="7A5B82F9" wp14:editId="23BC8737">
            <wp:extent cx="2700655" cy="2658110"/>
            <wp:effectExtent l="0" t="0" r="0" b="8890"/>
            <wp:docPr id="14"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0655" cy="2658110"/>
                    </a:xfrm>
                    <a:prstGeom prst="rect">
                      <a:avLst/>
                    </a:prstGeom>
                    <a:noFill/>
                    <a:ln>
                      <a:noFill/>
                    </a:ln>
                  </pic:spPr>
                </pic:pic>
              </a:graphicData>
            </a:graphic>
          </wp:inline>
        </w:drawing>
      </w:r>
    </w:p>
    <w:p w14:paraId="612AE574" w14:textId="5AF841D5" w:rsidR="007923CC" w:rsidRDefault="007923CC" w:rsidP="007923CC">
      <w:pPr>
        <w:pStyle w:val="Beschriftung"/>
        <w:jc w:val="both"/>
      </w:pPr>
      <w:bookmarkStart w:id="23" w:name="_Toc302314008"/>
      <w:r>
        <w:t xml:space="preserve">Abbildung </w:t>
      </w:r>
      <w:r w:rsidR="00B0466B">
        <w:fldChar w:fldCharType="begin"/>
      </w:r>
      <w:r w:rsidR="00B0466B">
        <w:instrText xml:space="preserve"> SEQ Abbildung \* ARABIC </w:instrText>
      </w:r>
      <w:r w:rsidR="00B0466B">
        <w:fldChar w:fldCharType="separate"/>
      </w:r>
      <w:r w:rsidR="002468AF">
        <w:rPr>
          <w:noProof/>
        </w:rPr>
        <w:t>12</w:t>
      </w:r>
      <w:r w:rsidR="00B0466B">
        <w:rPr>
          <w:noProof/>
        </w:rPr>
        <w:fldChar w:fldCharType="end"/>
      </w:r>
      <w:r>
        <w:t xml:space="preserve"> – Rohrsystem</w:t>
      </w:r>
      <w:bookmarkEnd w:id="23"/>
    </w:p>
    <w:p w14:paraId="01025CD4" w14:textId="77777777" w:rsidR="007923CC" w:rsidRDefault="007923CC" w:rsidP="007923CC">
      <w:pPr>
        <w:pStyle w:val="Folgeabsatz"/>
        <w:keepNext/>
        <w:ind w:firstLine="0"/>
      </w:pPr>
      <w:r>
        <w:rPr>
          <w:noProof/>
        </w:rPr>
        <w:drawing>
          <wp:inline distT="0" distB="0" distL="0" distR="0" wp14:anchorId="3F313AB7" wp14:editId="5EA6638F">
            <wp:extent cx="2785745" cy="2637155"/>
            <wp:effectExtent l="0" t="0" r="8255" b="4445"/>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5745" cy="2637155"/>
                    </a:xfrm>
                    <a:prstGeom prst="rect">
                      <a:avLst/>
                    </a:prstGeom>
                    <a:noFill/>
                    <a:ln>
                      <a:noFill/>
                    </a:ln>
                  </pic:spPr>
                </pic:pic>
              </a:graphicData>
            </a:graphic>
          </wp:inline>
        </w:drawing>
      </w:r>
    </w:p>
    <w:p w14:paraId="52AFD954" w14:textId="77777777" w:rsidR="007923CC" w:rsidRDefault="007923CC" w:rsidP="007923CC">
      <w:pPr>
        <w:pStyle w:val="Beschriftung"/>
        <w:jc w:val="both"/>
      </w:pPr>
      <w:bookmarkStart w:id="24" w:name="_Toc302314009"/>
      <w:r>
        <w:t xml:space="preserve">Abbildung </w:t>
      </w:r>
      <w:r w:rsidR="00B0466B">
        <w:fldChar w:fldCharType="begin"/>
      </w:r>
      <w:r w:rsidR="00B0466B">
        <w:instrText xml:space="preserve"> SEQ Abbildung \* ARABIC </w:instrText>
      </w:r>
      <w:r w:rsidR="00B0466B">
        <w:fldChar w:fldCharType="separate"/>
      </w:r>
      <w:r w:rsidR="002468AF">
        <w:rPr>
          <w:noProof/>
        </w:rPr>
        <w:t>13</w:t>
      </w:r>
      <w:r w:rsidR="00B0466B">
        <w:rPr>
          <w:noProof/>
        </w:rPr>
        <w:fldChar w:fldCharType="end"/>
      </w:r>
      <w:r>
        <w:t xml:space="preserve"> – Rohrsystem</w:t>
      </w:r>
      <w:bookmarkEnd w:id="24"/>
    </w:p>
    <w:p w14:paraId="14DB4123" w14:textId="77777777" w:rsidR="007923CC" w:rsidRPr="007923CC" w:rsidRDefault="007923CC" w:rsidP="007923CC"/>
    <w:p w14:paraId="1125B3F9" w14:textId="77777777" w:rsidR="007923CC" w:rsidRDefault="007923CC" w:rsidP="00FC3735">
      <w:pPr>
        <w:pStyle w:val="Folgeabsatz"/>
        <w:ind w:firstLine="0"/>
      </w:pPr>
    </w:p>
    <w:p w14:paraId="27EB1132" w14:textId="77777777" w:rsidR="00F37CE5" w:rsidRDefault="00FC3735" w:rsidP="00FC3735">
      <w:pPr>
        <w:pStyle w:val="Folgeabsatz"/>
        <w:ind w:firstLine="0"/>
      </w:pPr>
      <w:r w:rsidRPr="00FC3735">
        <w:t xml:space="preserve">Gitter in der Kanalisation dienen als Wegsperre. </w:t>
      </w:r>
    </w:p>
    <w:p w14:paraId="098E4406" w14:textId="77777777" w:rsidR="00F37CE5" w:rsidRDefault="00F37CE5" w:rsidP="00F37CE5">
      <w:pPr>
        <w:pStyle w:val="Folgeabsatz"/>
        <w:keepNext/>
        <w:ind w:firstLine="0"/>
      </w:pPr>
      <w:r>
        <w:rPr>
          <w:noProof/>
        </w:rPr>
        <w:drawing>
          <wp:inline distT="0" distB="0" distL="0" distR="0" wp14:anchorId="2A51BCB1" wp14:editId="48DC5EFB">
            <wp:extent cx="2300251" cy="2219372"/>
            <wp:effectExtent l="0" t="0" r="11430" b="0"/>
            <wp:docPr id="2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0251" cy="2219372"/>
                    </a:xfrm>
                    <a:prstGeom prst="rect">
                      <a:avLst/>
                    </a:prstGeom>
                    <a:noFill/>
                    <a:ln>
                      <a:noFill/>
                    </a:ln>
                  </pic:spPr>
                </pic:pic>
              </a:graphicData>
            </a:graphic>
          </wp:inline>
        </w:drawing>
      </w:r>
    </w:p>
    <w:p w14:paraId="06E39CF5" w14:textId="3039C92B" w:rsidR="00F37CE5" w:rsidRDefault="00F37CE5" w:rsidP="00F37CE5">
      <w:pPr>
        <w:pStyle w:val="Beschriftung"/>
        <w:jc w:val="both"/>
      </w:pPr>
      <w:bookmarkStart w:id="25" w:name="_Toc302314010"/>
      <w:r>
        <w:t xml:space="preserve">Abbildung </w:t>
      </w:r>
      <w:r w:rsidR="00B0466B">
        <w:fldChar w:fldCharType="begin"/>
      </w:r>
      <w:r w:rsidR="00B0466B">
        <w:instrText xml:space="preserve"> SEQ Abbildung \* ARABIC </w:instrText>
      </w:r>
      <w:r w:rsidR="00B0466B">
        <w:fldChar w:fldCharType="separate"/>
      </w:r>
      <w:r w:rsidR="002468AF">
        <w:rPr>
          <w:noProof/>
        </w:rPr>
        <w:t>14</w:t>
      </w:r>
      <w:r w:rsidR="00B0466B">
        <w:rPr>
          <w:noProof/>
        </w:rPr>
        <w:fldChar w:fldCharType="end"/>
      </w:r>
      <w:r>
        <w:t xml:space="preserve"> – Gitter</w:t>
      </w:r>
      <w:bookmarkEnd w:id="25"/>
    </w:p>
    <w:p w14:paraId="38BFBB2E" w14:textId="77777777" w:rsidR="00F37CE5" w:rsidRDefault="00F37CE5" w:rsidP="00F37CE5">
      <w:pPr>
        <w:keepNext/>
      </w:pPr>
      <w:r>
        <w:rPr>
          <w:noProof/>
        </w:rPr>
        <w:drawing>
          <wp:inline distT="0" distB="0" distL="0" distR="0" wp14:anchorId="5EAD42A3" wp14:editId="5A5829FA">
            <wp:extent cx="2020851" cy="2889730"/>
            <wp:effectExtent l="0" t="0" r="11430" b="6350"/>
            <wp:docPr id="2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1090" cy="2890072"/>
                    </a:xfrm>
                    <a:prstGeom prst="rect">
                      <a:avLst/>
                    </a:prstGeom>
                    <a:noFill/>
                    <a:ln>
                      <a:noFill/>
                    </a:ln>
                  </pic:spPr>
                </pic:pic>
              </a:graphicData>
            </a:graphic>
          </wp:inline>
        </w:drawing>
      </w:r>
    </w:p>
    <w:p w14:paraId="03FB22DD" w14:textId="2BE4F937" w:rsidR="00F37CE5" w:rsidRPr="00F37CE5" w:rsidRDefault="00F37CE5" w:rsidP="00F37CE5">
      <w:pPr>
        <w:pStyle w:val="Beschriftung"/>
        <w:jc w:val="both"/>
      </w:pPr>
      <w:bookmarkStart w:id="26" w:name="_Toc302314011"/>
      <w:r>
        <w:t xml:space="preserve">Abbildung </w:t>
      </w:r>
      <w:r w:rsidR="00B0466B">
        <w:fldChar w:fldCharType="begin"/>
      </w:r>
      <w:r w:rsidR="00B0466B">
        <w:instrText xml:space="preserve"> SEQ Abbildung \* ARABIC </w:instrText>
      </w:r>
      <w:r w:rsidR="00B0466B">
        <w:fldChar w:fldCharType="separate"/>
      </w:r>
      <w:r w:rsidR="002468AF">
        <w:rPr>
          <w:noProof/>
        </w:rPr>
        <w:t>15</w:t>
      </w:r>
      <w:r w:rsidR="00B0466B">
        <w:rPr>
          <w:noProof/>
        </w:rPr>
        <w:fldChar w:fldCharType="end"/>
      </w:r>
      <w:r>
        <w:t xml:space="preserve"> - Gitter</w:t>
      </w:r>
      <w:bookmarkEnd w:id="26"/>
    </w:p>
    <w:p w14:paraId="30D6CB78" w14:textId="7FFF7976" w:rsidR="00FC3735" w:rsidRDefault="00FC3735" w:rsidP="00FC3735">
      <w:pPr>
        <w:pStyle w:val="Folgeabsatz"/>
        <w:ind w:firstLine="0"/>
      </w:pPr>
      <w:r w:rsidRPr="00FC3735">
        <w:t>Die einzelnen Rohre werden zusammengebaut aus Bodenteilen, verschiedene Wände, Decke, Rampe als Aufgang zu Kanalrohren, sowie Gitterbrücken als schwebende Böden. In den Are</w:t>
      </w:r>
      <w:r w:rsidRPr="00FC3735">
        <w:t>a</w:t>
      </w:r>
      <w:r w:rsidRPr="00FC3735">
        <w:t>len befinden sich Käseecken als Nahrung, sowie Glasscherben als Hindernis. Für noch mehr Action sorgt giftiges Abwasser als sofortiger Töter.</w:t>
      </w:r>
    </w:p>
    <w:p w14:paraId="754BF7A4" w14:textId="41AE533E" w:rsidR="00E73467" w:rsidRDefault="00E73467" w:rsidP="00E73467">
      <w:pPr>
        <w:pStyle w:val="Folgeabsatz"/>
        <w:keepNext/>
        <w:ind w:firstLine="0"/>
      </w:pPr>
    </w:p>
    <w:p w14:paraId="185F317C" w14:textId="77777777" w:rsidR="00D45A95" w:rsidRDefault="00D45A95" w:rsidP="00D45A95">
      <w:pPr>
        <w:pStyle w:val="Folgeabsatz"/>
        <w:keepNext/>
        <w:ind w:firstLine="0"/>
      </w:pPr>
      <w:r>
        <w:rPr>
          <w:noProof/>
        </w:rPr>
        <w:drawing>
          <wp:inline distT="0" distB="0" distL="0" distR="0" wp14:anchorId="26B782E5" wp14:editId="5A1F59C3">
            <wp:extent cx="5399405" cy="3029151"/>
            <wp:effectExtent l="0" t="0" r="10795" b="0"/>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3029151"/>
                    </a:xfrm>
                    <a:prstGeom prst="rect">
                      <a:avLst/>
                    </a:prstGeom>
                    <a:noFill/>
                    <a:ln>
                      <a:noFill/>
                    </a:ln>
                  </pic:spPr>
                </pic:pic>
              </a:graphicData>
            </a:graphic>
          </wp:inline>
        </w:drawing>
      </w:r>
    </w:p>
    <w:p w14:paraId="17108E01" w14:textId="6FDE7A41" w:rsidR="00D45A95" w:rsidRDefault="00D45A95" w:rsidP="00D45A95">
      <w:pPr>
        <w:pStyle w:val="Beschriftung"/>
        <w:jc w:val="both"/>
      </w:pPr>
      <w:bookmarkStart w:id="27" w:name="_Toc302314012"/>
      <w:r>
        <w:t xml:space="preserve">Abbildung </w:t>
      </w:r>
      <w:r w:rsidR="00B0466B">
        <w:fldChar w:fldCharType="begin"/>
      </w:r>
      <w:r w:rsidR="00B0466B">
        <w:instrText xml:space="preserve"> SEQ Abbildung \* ARABIC </w:instrText>
      </w:r>
      <w:r w:rsidR="00B0466B">
        <w:fldChar w:fldCharType="separate"/>
      </w:r>
      <w:r w:rsidR="002468AF">
        <w:rPr>
          <w:noProof/>
        </w:rPr>
        <w:t>16</w:t>
      </w:r>
      <w:r w:rsidR="00B0466B">
        <w:rPr>
          <w:noProof/>
        </w:rPr>
        <w:fldChar w:fldCharType="end"/>
      </w:r>
      <w:r>
        <w:t xml:space="preserve"> - Skizzen geplanter Objekte</w:t>
      </w:r>
      <w:bookmarkEnd w:id="27"/>
    </w:p>
    <w:p w14:paraId="7C00C0AA" w14:textId="57BC3662" w:rsidR="00F536C7" w:rsidRDefault="00F536C7" w:rsidP="00F536C7">
      <w:pPr>
        <w:pStyle w:val="Folgeabsatz"/>
        <w:keepNext/>
        <w:ind w:firstLine="0"/>
      </w:pPr>
    </w:p>
    <w:p w14:paraId="3C12110B" w14:textId="77777777" w:rsidR="0013778C" w:rsidRDefault="0013778C" w:rsidP="0013778C">
      <w:pPr>
        <w:pStyle w:val="Folgeabsatz"/>
        <w:keepNext/>
        <w:ind w:firstLine="0"/>
      </w:pPr>
      <w:r>
        <w:rPr>
          <w:noProof/>
        </w:rPr>
        <w:drawing>
          <wp:inline distT="0" distB="0" distL="0" distR="0" wp14:anchorId="133BC7F0" wp14:editId="4A454D7A">
            <wp:extent cx="3349409" cy="1137004"/>
            <wp:effectExtent l="0" t="0" r="3810" b="6350"/>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9946" cy="1137186"/>
                    </a:xfrm>
                    <a:prstGeom prst="rect">
                      <a:avLst/>
                    </a:prstGeom>
                    <a:noFill/>
                    <a:ln>
                      <a:noFill/>
                    </a:ln>
                  </pic:spPr>
                </pic:pic>
              </a:graphicData>
            </a:graphic>
          </wp:inline>
        </w:drawing>
      </w:r>
    </w:p>
    <w:p w14:paraId="6BDF24E2" w14:textId="3821058A" w:rsidR="007923CC" w:rsidRPr="007923CC" w:rsidRDefault="0013778C" w:rsidP="007923CC">
      <w:pPr>
        <w:pStyle w:val="Beschriftung"/>
        <w:jc w:val="both"/>
      </w:pPr>
      <w:bookmarkStart w:id="28" w:name="_Toc302314013"/>
      <w:r>
        <w:t xml:space="preserve">Abbildung </w:t>
      </w:r>
      <w:r w:rsidR="00B0466B">
        <w:fldChar w:fldCharType="begin"/>
      </w:r>
      <w:r w:rsidR="00B0466B">
        <w:instrText xml:space="preserve"> SEQ Abbildung \* ARABIC </w:instrText>
      </w:r>
      <w:r w:rsidR="00B0466B">
        <w:fldChar w:fldCharType="separate"/>
      </w:r>
      <w:r w:rsidR="002468AF">
        <w:rPr>
          <w:noProof/>
        </w:rPr>
        <w:t>17</w:t>
      </w:r>
      <w:r w:rsidR="00B0466B">
        <w:rPr>
          <w:noProof/>
        </w:rPr>
        <w:fldChar w:fldCharType="end"/>
      </w:r>
      <w:r>
        <w:t xml:space="preserve"> </w:t>
      </w:r>
      <w:r w:rsidR="007923CC">
        <w:t>–</w:t>
      </w:r>
      <w:r>
        <w:t xml:space="preserve"> Glasscherben</w:t>
      </w:r>
      <w:bookmarkEnd w:id="28"/>
    </w:p>
    <w:p w14:paraId="4511BE1F" w14:textId="77777777" w:rsidR="00F536C7" w:rsidRDefault="00F536C7" w:rsidP="00F536C7">
      <w:pPr>
        <w:pStyle w:val="Folgeabsatz"/>
        <w:keepNext/>
        <w:ind w:firstLine="0"/>
      </w:pPr>
      <w:r>
        <w:rPr>
          <w:noProof/>
        </w:rPr>
        <w:drawing>
          <wp:inline distT="0" distB="0" distL="0" distR="0" wp14:anchorId="69B55470" wp14:editId="36BA039E">
            <wp:extent cx="1811301" cy="1803946"/>
            <wp:effectExtent l="0" t="0" r="0" b="0"/>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7363" t="6918" r="8560" b="7239"/>
                    <a:stretch/>
                  </pic:blipFill>
                  <pic:spPr bwMode="auto">
                    <a:xfrm>
                      <a:off x="0" y="0"/>
                      <a:ext cx="1812390" cy="1805031"/>
                    </a:xfrm>
                    <a:prstGeom prst="rect">
                      <a:avLst/>
                    </a:prstGeom>
                    <a:noFill/>
                    <a:ln>
                      <a:noFill/>
                    </a:ln>
                    <a:extLst>
                      <a:ext uri="{53640926-AAD7-44d8-BBD7-CCE9431645EC}">
                        <a14:shadowObscured xmlns:a14="http://schemas.microsoft.com/office/drawing/2010/main"/>
                      </a:ext>
                    </a:extLst>
                  </pic:spPr>
                </pic:pic>
              </a:graphicData>
            </a:graphic>
          </wp:inline>
        </w:drawing>
      </w:r>
    </w:p>
    <w:p w14:paraId="04867C02" w14:textId="192998FF" w:rsidR="00D45A95" w:rsidRDefault="00F536C7" w:rsidP="007923CC">
      <w:pPr>
        <w:pStyle w:val="Beschriftung"/>
        <w:jc w:val="both"/>
      </w:pPr>
      <w:bookmarkStart w:id="29" w:name="_Toc302314014"/>
      <w:r>
        <w:t xml:space="preserve">Abbildung </w:t>
      </w:r>
      <w:r w:rsidR="00B0466B">
        <w:fldChar w:fldCharType="begin"/>
      </w:r>
      <w:r w:rsidR="00B0466B">
        <w:instrText xml:space="preserve"> SEQ Abbildung \* ARABIC </w:instrText>
      </w:r>
      <w:r w:rsidR="00B0466B">
        <w:fldChar w:fldCharType="separate"/>
      </w:r>
      <w:r w:rsidR="002468AF">
        <w:rPr>
          <w:noProof/>
        </w:rPr>
        <w:t>18</w:t>
      </w:r>
      <w:r w:rsidR="00B0466B">
        <w:rPr>
          <w:noProof/>
        </w:rPr>
        <w:fldChar w:fldCharType="end"/>
      </w:r>
      <w:r>
        <w:t xml:space="preserve"> </w:t>
      </w:r>
      <w:r w:rsidR="00D45A95">
        <w:t>–</w:t>
      </w:r>
      <w:r>
        <w:t xml:space="preserve"> Käse</w:t>
      </w:r>
      <w:bookmarkEnd w:id="29"/>
    </w:p>
    <w:p w14:paraId="4C3C5BFD" w14:textId="77777777" w:rsidR="00D45A95" w:rsidRDefault="00D45A95" w:rsidP="00D45A95">
      <w:pPr>
        <w:pStyle w:val="Folgeabsatz"/>
        <w:keepNext/>
        <w:ind w:firstLine="0"/>
      </w:pPr>
      <w:r>
        <w:rPr>
          <w:noProof/>
        </w:rPr>
        <w:lastRenderedPageBreak/>
        <w:drawing>
          <wp:inline distT="0" distB="0" distL="0" distR="0" wp14:anchorId="0176FA98" wp14:editId="7877D64A">
            <wp:extent cx="2328545" cy="1680210"/>
            <wp:effectExtent l="0" t="0" r="8255" b="0"/>
            <wp:docPr id="1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8545" cy="1680210"/>
                    </a:xfrm>
                    <a:prstGeom prst="rect">
                      <a:avLst/>
                    </a:prstGeom>
                    <a:noFill/>
                    <a:ln>
                      <a:noFill/>
                    </a:ln>
                  </pic:spPr>
                </pic:pic>
              </a:graphicData>
            </a:graphic>
          </wp:inline>
        </w:drawing>
      </w:r>
    </w:p>
    <w:p w14:paraId="4BA44321" w14:textId="21B56A6A" w:rsidR="00D45A95" w:rsidRDefault="00D45A95" w:rsidP="00D45A95">
      <w:pPr>
        <w:pStyle w:val="Beschriftung"/>
        <w:jc w:val="both"/>
      </w:pPr>
      <w:bookmarkStart w:id="30" w:name="_Toc302314015"/>
      <w:r>
        <w:t xml:space="preserve">Abbildung </w:t>
      </w:r>
      <w:r w:rsidR="00B0466B">
        <w:fldChar w:fldCharType="begin"/>
      </w:r>
      <w:r w:rsidR="00B0466B">
        <w:instrText xml:space="preserve"> SEQ Abbildung \* ARABIC </w:instrText>
      </w:r>
      <w:r w:rsidR="00B0466B">
        <w:fldChar w:fldCharType="separate"/>
      </w:r>
      <w:r w:rsidR="002468AF">
        <w:rPr>
          <w:noProof/>
        </w:rPr>
        <w:t>19</w:t>
      </w:r>
      <w:r w:rsidR="00B0466B">
        <w:rPr>
          <w:noProof/>
        </w:rPr>
        <w:fldChar w:fldCharType="end"/>
      </w:r>
      <w:r>
        <w:t xml:space="preserve"> – Lichtquelle</w:t>
      </w:r>
      <w:bookmarkEnd w:id="30"/>
    </w:p>
    <w:p w14:paraId="170F6866" w14:textId="77777777" w:rsidR="00CA59AE" w:rsidRDefault="00CA59AE" w:rsidP="00CA59AE">
      <w:pPr>
        <w:keepNext/>
      </w:pPr>
      <w:r>
        <w:rPr>
          <w:noProof/>
        </w:rPr>
        <w:drawing>
          <wp:inline distT="0" distB="0" distL="0" distR="0" wp14:anchorId="0814CF96" wp14:editId="65475CFC">
            <wp:extent cx="2300251" cy="2000762"/>
            <wp:effectExtent l="0" t="0" r="11430" b="6350"/>
            <wp:docPr id="20"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0489" cy="2000969"/>
                    </a:xfrm>
                    <a:prstGeom prst="rect">
                      <a:avLst/>
                    </a:prstGeom>
                    <a:noFill/>
                    <a:ln>
                      <a:noFill/>
                    </a:ln>
                  </pic:spPr>
                </pic:pic>
              </a:graphicData>
            </a:graphic>
          </wp:inline>
        </w:drawing>
      </w:r>
    </w:p>
    <w:p w14:paraId="3F21C56C" w14:textId="0BBF021B" w:rsidR="00CA59AE" w:rsidRPr="00CA59AE" w:rsidRDefault="00CA59AE" w:rsidP="00CA59AE">
      <w:pPr>
        <w:pStyle w:val="Beschriftung"/>
        <w:jc w:val="both"/>
      </w:pPr>
      <w:bookmarkStart w:id="31" w:name="_Toc302314016"/>
      <w:r>
        <w:t xml:space="preserve">Abbildung </w:t>
      </w:r>
      <w:r w:rsidR="00B0466B">
        <w:fldChar w:fldCharType="begin"/>
      </w:r>
      <w:r w:rsidR="00B0466B">
        <w:instrText xml:space="preserve"> SEQ Abbildung \* ARABIC </w:instrText>
      </w:r>
      <w:r w:rsidR="00B0466B">
        <w:fldChar w:fldCharType="separate"/>
      </w:r>
      <w:r w:rsidR="002468AF">
        <w:rPr>
          <w:noProof/>
        </w:rPr>
        <w:t>20</w:t>
      </w:r>
      <w:r w:rsidR="00B0466B">
        <w:rPr>
          <w:noProof/>
        </w:rPr>
        <w:fldChar w:fldCharType="end"/>
      </w:r>
      <w:r>
        <w:t xml:space="preserve"> - bedienbares Licht</w:t>
      </w:r>
      <w:bookmarkEnd w:id="31"/>
    </w:p>
    <w:p w14:paraId="465122C7" w14:textId="77777777" w:rsidR="002A1D04" w:rsidRPr="002A1D04" w:rsidRDefault="002A1D04" w:rsidP="002A1D04">
      <w:pPr>
        <w:pStyle w:val="Folgeabsatz"/>
      </w:pPr>
    </w:p>
    <w:p w14:paraId="622638D2" w14:textId="5CB6072F" w:rsidR="009C5379" w:rsidRDefault="0040384F" w:rsidP="009C5379">
      <w:pPr>
        <w:pStyle w:val="berschrift2"/>
      </w:pPr>
      <w:bookmarkStart w:id="32" w:name="_Toc302315858"/>
      <w:r>
        <w:t>Dokumentation der Handlung</w:t>
      </w:r>
      <w:bookmarkEnd w:id="32"/>
    </w:p>
    <w:p w14:paraId="50EFD18D" w14:textId="77777777" w:rsidR="009C5379" w:rsidRPr="009C5379" w:rsidRDefault="009C5379" w:rsidP="009C5379">
      <w:pPr>
        <w:pStyle w:val="Folgeabsatz"/>
        <w:ind w:firstLine="0"/>
        <w:rPr>
          <w:b/>
          <w:bCs/>
        </w:rPr>
      </w:pPr>
      <w:r w:rsidRPr="009C5379">
        <w:rPr>
          <w:b/>
          <w:bCs/>
        </w:rPr>
        <w:t>Spielcharaktere</w:t>
      </w:r>
    </w:p>
    <w:p w14:paraId="1B46F5C7" w14:textId="77777777" w:rsidR="009C5379" w:rsidRPr="009C5379" w:rsidRDefault="009C5379" w:rsidP="009C5379">
      <w:pPr>
        <w:pStyle w:val="Folgeabsatz"/>
        <w:ind w:firstLine="0"/>
      </w:pPr>
      <w:r w:rsidRPr="009C5379">
        <w:t>Der Spieler spielt eine abenteuerlustige Wanderratte.</w:t>
      </w:r>
    </w:p>
    <w:p w14:paraId="0C4F87D2" w14:textId="012B45A6" w:rsidR="009C5379" w:rsidRPr="009C5379" w:rsidRDefault="009C5379" w:rsidP="009C5379">
      <w:pPr>
        <w:pStyle w:val="Folgeabsatz"/>
        <w:ind w:firstLine="0"/>
      </w:pPr>
      <w:r w:rsidRPr="009C5379">
        <w:t>Ihre Gegne</w:t>
      </w:r>
      <w:r w:rsidR="00F8346C">
        <w:t>r stellen Kanalisationsbewohner und verschiedene gefährliche Objekte dar.</w:t>
      </w:r>
    </w:p>
    <w:p w14:paraId="621A436D" w14:textId="77777777" w:rsidR="009C5379" w:rsidRPr="009C5379" w:rsidRDefault="009C5379" w:rsidP="009C5379">
      <w:pPr>
        <w:pStyle w:val="Folgeabsatz"/>
        <w:ind w:firstLine="0"/>
        <w:rPr>
          <w:b/>
          <w:bCs/>
        </w:rPr>
      </w:pPr>
      <w:r w:rsidRPr="009C5379">
        <w:rPr>
          <w:b/>
          <w:bCs/>
        </w:rPr>
        <w:t>Handlungsverlauf</w:t>
      </w:r>
    </w:p>
    <w:p w14:paraId="24999905" w14:textId="12CB785F" w:rsidR="009C5379" w:rsidRPr="009C5379" w:rsidRDefault="009C5379" w:rsidP="009C5379">
      <w:pPr>
        <w:pStyle w:val="Folgeabsatz"/>
        <w:ind w:firstLine="0"/>
      </w:pPr>
      <w:r w:rsidRPr="009C5379">
        <w:t>Der Spieler (eine Wanderrate die im Frei</w:t>
      </w:r>
      <w:r>
        <w:t xml:space="preserve">en lebt) fällt durch einen </w:t>
      </w:r>
      <w:proofErr w:type="spellStart"/>
      <w:r>
        <w:t>Gulli</w:t>
      </w:r>
      <w:r w:rsidRPr="009C5379">
        <w:t>deckel</w:t>
      </w:r>
      <w:proofErr w:type="spellEnd"/>
      <w:r w:rsidRPr="009C5379">
        <w:t xml:space="preserve"> in die Kanalisat</w:t>
      </w:r>
      <w:r w:rsidRPr="009C5379">
        <w:t>i</w:t>
      </w:r>
      <w:r w:rsidRPr="009C5379">
        <w:t>on. Er erwacht in dem Zentralraum der Kanalisation und sieht nach einigem Erkunden den greifbar nahen Ausgang, der allerdings hinter einem Gitter liegt, dass sich nicht passieren lässt. Nachdem sich der Spieler an seine neue Umgebung gewöhnt hat bekommt er Hunger und macht sich auf</w:t>
      </w:r>
      <w:r w:rsidR="00F8346C">
        <w:t xml:space="preserve"> die Suche nach etwas Essbarem. Da im Hauptlevel nur wenig Käsestüc</w:t>
      </w:r>
      <w:r w:rsidR="00F8346C">
        <w:t>k</w:t>
      </w:r>
      <w:r w:rsidR="00F8346C">
        <w:t xml:space="preserve">chen zu finden sind, </w:t>
      </w:r>
      <w:r w:rsidRPr="009C5379">
        <w:t>macht sich der Spieler mit immer zunehmendem Hunger auf in ein Kan</w:t>
      </w:r>
      <w:r w:rsidRPr="009C5379">
        <w:t>a</w:t>
      </w:r>
      <w:r w:rsidRPr="009C5379">
        <w:t>lisationsrohr in dem er auf einige Gefahren</w:t>
      </w:r>
      <w:r w:rsidR="00F8346C">
        <w:t xml:space="preserve"> trifft</w:t>
      </w:r>
      <w:r w:rsidRPr="009C5379">
        <w:t xml:space="preserve">. </w:t>
      </w:r>
      <w:r w:rsidR="00F8346C">
        <w:t xml:space="preserve">Nach Absolvierung des ersten Levels öffnet sich das nächste Gitter zu einem weiteren Kanal. </w:t>
      </w:r>
      <w:r w:rsidRPr="009C5379">
        <w:t>Da wird dem Spieler seine Aufgabe bewusst: er muss durch alle angrenzenden Rohre laufen um nach und nach den Schließmechanismus komplett zu deaktivieren und in die Freiheit entkommen zu können.</w:t>
      </w:r>
    </w:p>
    <w:p w14:paraId="7915C45A" w14:textId="77777777" w:rsidR="004A3E42" w:rsidRDefault="004A3E42" w:rsidP="004A3E42">
      <w:pPr>
        <w:pStyle w:val="berschrift1"/>
      </w:pPr>
      <w:bookmarkStart w:id="33" w:name="_Toc302315859"/>
      <w:r>
        <w:lastRenderedPageBreak/>
        <w:t>Architektur und Implementierung</w:t>
      </w:r>
      <w:bookmarkEnd w:id="15"/>
      <w:bookmarkEnd w:id="33"/>
    </w:p>
    <w:p w14:paraId="531A97A5" w14:textId="77777777" w:rsidR="004A3E42" w:rsidRPr="00290630" w:rsidRDefault="004A3E42" w:rsidP="00290630">
      <w:pPr>
        <w:pStyle w:val="berschrift2"/>
      </w:pPr>
      <w:bookmarkStart w:id="34" w:name="_Toc302315860"/>
      <w:r w:rsidRPr="00290630">
        <w:t>Komponentenübersicht</w:t>
      </w:r>
      <w:bookmarkEnd w:id="34"/>
      <w:r w:rsidRPr="00290630">
        <w:t xml:space="preserve"> </w:t>
      </w:r>
    </w:p>
    <w:p w14:paraId="3E3884F6" w14:textId="77777777" w:rsidR="005C0EA5" w:rsidRPr="00A40F0F" w:rsidRDefault="005C0EA5" w:rsidP="005C0EA5">
      <w:pPr>
        <w:rPr>
          <w:color w:val="FF0000"/>
        </w:rPr>
      </w:pPr>
      <w:r w:rsidRPr="00A40F0F">
        <w:rPr>
          <w:color w:val="FF0000"/>
        </w:rPr>
        <w:t>Erklären Sie die wichtigsten Komponenten Ihrer Implementierung. Dieses Kapitel soll einem erfahrenen Programmierer helfen, Ihr Projekt zu warten, bzw. weiterentwickeln zu können. Beschreiben Sie die Kommunikation zwischen den einzelnen Bausteinen Ihres Projekts. Gre</w:t>
      </w:r>
      <w:r w:rsidRPr="00A40F0F">
        <w:rPr>
          <w:color w:val="FF0000"/>
        </w:rPr>
        <w:t>i</w:t>
      </w:r>
      <w:r w:rsidRPr="00A40F0F">
        <w:rPr>
          <w:color w:val="FF0000"/>
        </w:rPr>
        <w:t xml:space="preserve">fen Sie auf Schaubilder oder andere </w:t>
      </w:r>
      <w:r w:rsidR="0040384F" w:rsidRPr="00A40F0F">
        <w:rPr>
          <w:color w:val="FF0000"/>
        </w:rPr>
        <w:t>v</w:t>
      </w:r>
      <w:r w:rsidRPr="00A40F0F">
        <w:rPr>
          <w:color w:val="FF0000"/>
        </w:rPr>
        <w:t>isuelle Medien zurück, um ihre Implementierung ve</w:t>
      </w:r>
      <w:r w:rsidRPr="00A40F0F">
        <w:rPr>
          <w:color w:val="FF0000"/>
        </w:rPr>
        <w:t>r</w:t>
      </w:r>
      <w:r w:rsidRPr="00A40F0F">
        <w:rPr>
          <w:color w:val="FF0000"/>
        </w:rPr>
        <w:t>ständlich zu</w:t>
      </w:r>
      <w:r w:rsidR="0040384F" w:rsidRPr="00A40F0F">
        <w:rPr>
          <w:color w:val="FF0000"/>
        </w:rPr>
        <w:t xml:space="preserve"> erklären</w:t>
      </w:r>
      <w:r w:rsidRPr="00A40F0F">
        <w:rPr>
          <w:color w:val="FF0000"/>
        </w:rPr>
        <w:t>.</w:t>
      </w:r>
    </w:p>
    <w:p w14:paraId="19519A0D" w14:textId="77777777" w:rsidR="005C0EA5" w:rsidRPr="00290630" w:rsidRDefault="004A3E42" w:rsidP="00290630">
      <w:pPr>
        <w:pStyle w:val="berschrift2"/>
      </w:pPr>
      <w:bookmarkStart w:id="35" w:name="_Toc302315861"/>
      <w:r w:rsidRPr="00290630">
        <w:t>Dokumentation de</w:t>
      </w:r>
      <w:r w:rsidR="005C0EA5" w:rsidRPr="00290630">
        <w:t xml:space="preserve">s </w:t>
      </w:r>
      <w:r w:rsidRPr="00290630">
        <w:t>Intera</w:t>
      </w:r>
      <w:r w:rsidR="005C0EA5" w:rsidRPr="00290630">
        <w:t>k</w:t>
      </w:r>
      <w:r w:rsidRPr="00290630">
        <w:t>tion</w:t>
      </w:r>
      <w:r w:rsidR="005C0EA5" w:rsidRPr="00290630">
        <w:t>skonzeptes</w:t>
      </w:r>
      <w:bookmarkEnd w:id="35"/>
    </w:p>
    <w:p w14:paraId="478306C8" w14:textId="77777777" w:rsidR="001366B9" w:rsidRPr="001366B9" w:rsidRDefault="001366B9" w:rsidP="001366B9">
      <w:pPr>
        <w:pStyle w:val="Folgeabsatz"/>
        <w:ind w:firstLine="0"/>
        <w:rPr>
          <w:b/>
          <w:bCs/>
        </w:rPr>
      </w:pPr>
      <w:bookmarkStart w:id="36" w:name="_Toc398993297"/>
      <w:r w:rsidRPr="001366B9">
        <w:rPr>
          <w:b/>
          <w:bCs/>
        </w:rPr>
        <w:t>Plattform</w:t>
      </w:r>
    </w:p>
    <w:p w14:paraId="11552AC5" w14:textId="371B1BB0" w:rsidR="001366B9" w:rsidRPr="0003525C" w:rsidRDefault="001366B9" w:rsidP="001366B9">
      <w:pPr>
        <w:pStyle w:val="Folgeabsatz"/>
        <w:ind w:firstLine="0"/>
      </w:pPr>
      <w:r w:rsidRPr="001366B9">
        <w:t>Windows Desktop PCs und Laptops</w:t>
      </w:r>
    </w:p>
    <w:p w14:paraId="329D5D7D" w14:textId="77777777" w:rsidR="001366B9" w:rsidRPr="001366B9" w:rsidRDefault="001366B9" w:rsidP="001366B9">
      <w:pPr>
        <w:pStyle w:val="Folgeabsatz"/>
        <w:ind w:firstLine="0"/>
        <w:rPr>
          <w:b/>
          <w:bCs/>
        </w:rPr>
      </w:pPr>
      <w:r w:rsidRPr="001366B9">
        <w:rPr>
          <w:b/>
          <w:bCs/>
        </w:rPr>
        <w:t>Systemanforderungen</w:t>
      </w:r>
    </w:p>
    <w:p w14:paraId="05D53334" w14:textId="2601F359" w:rsidR="001366B9" w:rsidRPr="001366B9" w:rsidRDefault="001366B9" w:rsidP="0003525C">
      <w:pPr>
        <w:pStyle w:val="Folgeabsatz"/>
        <w:ind w:firstLine="0"/>
      </w:pPr>
      <w:r w:rsidRPr="001366B9">
        <w:t>keine Spezielle Hardware notwendig (Tastatur und Maus)</w:t>
      </w:r>
    </w:p>
    <w:p w14:paraId="47F23D34" w14:textId="77777777" w:rsidR="002A1D04" w:rsidRPr="002A1D04" w:rsidRDefault="002A1D04" w:rsidP="001366B9">
      <w:pPr>
        <w:pStyle w:val="Folgeabsatz"/>
        <w:ind w:firstLine="0"/>
        <w:rPr>
          <w:rFonts w:eastAsiaTheme="majorEastAsia"/>
          <w:b/>
          <w:bCs/>
        </w:rPr>
      </w:pPr>
      <w:r w:rsidRPr="002A1D04">
        <w:rPr>
          <w:rFonts w:eastAsiaTheme="majorEastAsia"/>
          <w:b/>
          <w:bCs/>
        </w:rPr>
        <w:t>Controls</w:t>
      </w:r>
    </w:p>
    <w:p w14:paraId="3322C078" w14:textId="77777777" w:rsidR="002A1D04" w:rsidRPr="002A1D04" w:rsidRDefault="002A1D04" w:rsidP="001366B9">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573E877F" w14:textId="77777777" w:rsidR="002A1D04" w:rsidRPr="002A1D04" w:rsidRDefault="002A1D04" w:rsidP="001366B9">
      <w:pPr>
        <w:pStyle w:val="Folgeabsatz"/>
        <w:ind w:firstLine="0"/>
        <w:rPr>
          <w:rFonts w:eastAsiaTheme="majorEastAsia"/>
        </w:rPr>
      </w:pPr>
      <w:r w:rsidRPr="002A1D04">
        <w:rPr>
          <w:rFonts w:eastAsiaTheme="majorEastAsia"/>
        </w:rPr>
        <w:t>Mausbewegung zum Drehen/Umsehen</w:t>
      </w:r>
    </w:p>
    <w:p w14:paraId="14E0ED0E" w14:textId="77777777" w:rsidR="002A1D04" w:rsidRPr="002A1D04" w:rsidRDefault="002A1D04" w:rsidP="001366B9">
      <w:pPr>
        <w:pStyle w:val="Folgeabsatz"/>
        <w:ind w:firstLine="0"/>
        <w:rPr>
          <w:rFonts w:eastAsiaTheme="majorEastAsia"/>
        </w:rPr>
      </w:pPr>
      <w:r w:rsidRPr="002A1D04">
        <w:rPr>
          <w:rFonts w:eastAsiaTheme="majorEastAsia"/>
        </w:rPr>
        <w:t>Leertaste zum Springen,</w:t>
      </w:r>
    </w:p>
    <w:p w14:paraId="13F2E45E" w14:textId="77777777" w:rsidR="002A1D04" w:rsidRPr="002A1D04" w:rsidRDefault="002A1D04" w:rsidP="001366B9">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682F990D" w14:textId="77777777" w:rsidR="002A1D04" w:rsidRPr="002A1D04" w:rsidRDefault="002A1D04" w:rsidP="001366B9">
      <w:pPr>
        <w:pStyle w:val="Folgeabsatz"/>
        <w:ind w:firstLine="0"/>
        <w:rPr>
          <w:rFonts w:eastAsiaTheme="majorEastAsia"/>
        </w:rPr>
      </w:pPr>
      <w:r w:rsidRPr="002A1D04">
        <w:rPr>
          <w:rFonts w:eastAsiaTheme="majorEastAsia"/>
        </w:rPr>
        <w:t>V für First-Person-View</w:t>
      </w:r>
    </w:p>
    <w:p w14:paraId="050F7CB1" w14:textId="77777777" w:rsidR="002A1D04" w:rsidRPr="002A1D04" w:rsidRDefault="002A1D04" w:rsidP="001366B9">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3E2F342B" w14:textId="77777777" w:rsidR="002A1D04" w:rsidRPr="002A1D04" w:rsidRDefault="002A1D04" w:rsidP="001366B9">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474C0CD0" w14:textId="33E170F4" w:rsidR="002A1D04" w:rsidRDefault="002A1D04" w:rsidP="005435C8">
      <w:pPr>
        <w:pStyle w:val="Folgeabsatz"/>
        <w:ind w:firstLine="0"/>
        <w:rPr>
          <w:rFonts w:eastAsiaTheme="majorEastAsia"/>
        </w:rPr>
      </w:pPr>
      <w:r w:rsidRPr="002A1D04">
        <w:rPr>
          <w:rFonts w:eastAsiaTheme="majorEastAsia"/>
        </w:rPr>
        <w:t>E für Interaktion mit Objekten im Spiel (Stromkästen, Freddy)</w:t>
      </w:r>
    </w:p>
    <w:p w14:paraId="7CD76328" w14:textId="77777777" w:rsidR="009C5379" w:rsidRPr="009C5379" w:rsidRDefault="009C5379" w:rsidP="009C5379">
      <w:pPr>
        <w:pStyle w:val="Folgeabsatz"/>
        <w:ind w:firstLine="0"/>
        <w:rPr>
          <w:rFonts w:eastAsiaTheme="majorEastAsia"/>
          <w:b/>
          <w:bCs/>
        </w:rPr>
      </w:pPr>
      <w:r w:rsidRPr="009C5379">
        <w:rPr>
          <w:rFonts w:eastAsiaTheme="majorEastAsia"/>
          <w:b/>
          <w:bCs/>
        </w:rPr>
        <w:t>Audio</w:t>
      </w:r>
    </w:p>
    <w:p w14:paraId="6E03E339" w14:textId="4C07B94D" w:rsidR="009C5379" w:rsidRPr="009C5379" w:rsidRDefault="009C5379" w:rsidP="009C5379">
      <w:pPr>
        <w:pStyle w:val="Folgeabsatz"/>
        <w:ind w:firstLine="0"/>
        <w:rPr>
          <w:rFonts w:eastAsiaTheme="majorEastAsia"/>
        </w:rPr>
      </w:pPr>
      <w:r w:rsidRPr="009C5379">
        <w:rPr>
          <w:rFonts w:eastAsiaTheme="majorEastAsia"/>
        </w:rPr>
        <w:t>Um dem Spieler Feedback über Aktionen zu geben, wurden einige Sounds für das Spiel en</w:t>
      </w:r>
      <w:r w:rsidRPr="009C5379">
        <w:rPr>
          <w:rFonts w:eastAsiaTheme="majorEastAsia"/>
        </w:rPr>
        <w:t>t</w:t>
      </w:r>
      <w:r w:rsidRPr="009C5379">
        <w:rPr>
          <w:rFonts w:eastAsiaTheme="majorEastAsia"/>
        </w:rPr>
        <w:t>worfen. Beispielsweise während dem Rage-mode, wenn die Ratte Käse isst, stirbt, oder kurz davor ist zu sterben. Der Spieler wird allarmiert und die Sounds unterstützen die Spiela</w:t>
      </w:r>
      <w:r w:rsidRPr="009C5379">
        <w:rPr>
          <w:rFonts w:eastAsiaTheme="majorEastAsia"/>
        </w:rPr>
        <w:t>t</w:t>
      </w:r>
      <w:r w:rsidRPr="009C5379">
        <w:rPr>
          <w:rFonts w:eastAsiaTheme="majorEastAsia"/>
        </w:rPr>
        <w:t>mosphäre. Um das Kanalisationsgefühl möglichst real wirken zu lassen laufen im Hintergrund passende Geräusche der Wasser- und Stromleitungen. Für Feedback sorgen auch verschied</w:t>
      </w:r>
      <w:r w:rsidRPr="009C5379">
        <w:rPr>
          <w:rFonts w:eastAsiaTheme="majorEastAsia"/>
        </w:rPr>
        <w:t>e</w:t>
      </w:r>
      <w:r w:rsidRPr="009C5379">
        <w:rPr>
          <w:rFonts w:eastAsiaTheme="majorEastAsia"/>
        </w:rPr>
        <w:t xml:space="preserve">ne Klickgeräusche für die unterschiedlichen klick Aktionen, wie zum Beispiel Menüklicks. Auch das Getrappel der Ratte ist zu hören, schneller und </w:t>
      </w:r>
      <w:r>
        <w:rPr>
          <w:rFonts w:eastAsiaTheme="majorEastAsia"/>
        </w:rPr>
        <w:t>langsam je nach geh oder Sprint</w:t>
      </w:r>
      <w:r w:rsidRPr="009C5379">
        <w:rPr>
          <w:rFonts w:eastAsiaTheme="majorEastAsia"/>
        </w:rPr>
        <w:t xml:space="preserve">modus, oder ein Hüpfgeräusch. </w:t>
      </w:r>
    </w:p>
    <w:p w14:paraId="13867EDD" w14:textId="77777777" w:rsidR="009C5379" w:rsidRDefault="009C5379" w:rsidP="005435C8">
      <w:pPr>
        <w:pStyle w:val="Folgeabsatz"/>
        <w:ind w:firstLine="0"/>
        <w:rPr>
          <w:rFonts w:eastAsiaTheme="majorEastAsia"/>
        </w:rPr>
      </w:pPr>
    </w:p>
    <w:p w14:paraId="7C7B9367" w14:textId="4053A05E" w:rsidR="005435C8" w:rsidRDefault="005435C8" w:rsidP="005435C8">
      <w:pPr>
        <w:pStyle w:val="Folgeabsatz"/>
        <w:ind w:firstLine="0"/>
        <w:rPr>
          <w:rFonts w:eastAsiaTheme="majorEastAsia"/>
          <w:b/>
        </w:rPr>
      </w:pPr>
      <w:r>
        <w:rPr>
          <w:rFonts w:eastAsiaTheme="majorEastAsia"/>
          <w:b/>
        </w:rPr>
        <w:t>Blickbasierte Interaktion</w:t>
      </w:r>
    </w:p>
    <w:p w14:paraId="6BC00383" w14:textId="1F957219" w:rsidR="005435C8" w:rsidRDefault="005435C8" w:rsidP="005435C8">
      <w:pPr>
        <w:pStyle w:val="Folgeabsatz"/>
        <w:ind w:firstLine="0"/>
        <w:rPr>
          <w:rFonts w:eastAsiaTheme="majorEastAsia"/>
        </w:rPr>
      </w:pPr>
      <w:r>
        <w:rPr>
          <w:rFonts w:eastAsiaTheme="majorEastAsia"/>
        </w:rPr>
        <w:t>Der Spieler hat die Hauptfigur immer im Blick. Die Ratte läuft vor dem Spieler durch die Kan</w:t>
      </w:r>
      <w:r>
        <w:rPr>
          <w:rFonts w:eastAsiaTheme="majorEastAsia"/>
        </w:rPr>
        <w:t>a</w:t>
      </w:r>
      <w:r>
        <w:rPr>
          <w:rFonts w:eastAsiaTheme="majorEastAsia"/>
        </w:rPr>
        <w:t>lisation, so hat der Spieler die Möglichkeit einen guten Überblick über alle neuen Räumlichke</w:t>
      </w:r>
      <w:r>
        <w:rPr>
          <w:rFonts w:eastAsiaTheme="majorEastAsia"/>
        </w:rPr>
        <w:t>i</w:t>
      </w:r>
      <w:r>
        <w:rPr>
          <w:rFonts w:eastAsiaTheme="majorEastAsia"/>
        </w:rPr>
        <w:lastRenderedPageBreak/>
        <w:t xml:space="preserve">ten, sowie Interaktion mit Gegnern zu haben. Für zusätzlichen Raumüberblick sorgt der First-Person-View Modus, der durch einen Tastendruck aktiviert und deaktiviert werden kann. </w:t>
      </w:r>
    </w:p>
    <w:p w14:paraId="3C40DE1A" w14:textId="2BE38EC4" w:rsidR="005435C8" w:rsidRPr="005435C8" w:rsidRDefault="005435C8" w:rsidP="005435C8">
      <w:pPr>
        <w:pStyle w:val="Folgeabsatz"/>
        <w:ind w:firstLine="0"/>
        <w:rPr>
          <w:rFonts w:eastAsiaTheme="majorEastAsia"/>
        </w:rPr>
      </w:pPr>
      <w:r>
        <w:rPr>
          <w:rFonts w:eastAsiaTheme="majorEastAsia"/>
        </w:rPr>
        <w:t>Betritt die Ratte in einem Level einen großen Raum erhält sie durch implementierte Kamer</w:t>
      </w:r>
      <w:r>
        <w:rPr>
          <w:rFonts w:eastAsiaTheme="majorEastAsia"/>
        </w:rPr>
        <w:t>a</w:t>
      </w:r>
      <w:r>
        <w:rPr>
          <w:rFonts w:eastAsiaTheme="majorEastAsia"/>
        </w:rPr>
        <w:t>fahrten einen sofortigen Grundriss des gesamten Raums, um die Durchquerung meistern zu können.</w:t>
      </w:r>
    </w:p>
    <w:p w14:paraId="4B9470D6" w14:textId="77777777" w:rsidR="004A3E42" w:rsidRDefault="005C0EA5" w:rsidP="004A3E42">
      <w:pPr>
        <w:pStyle w:val="berschrift1"/>
      </w:pPr>
      <w:bookmarkStart w:id="37" w:name="_Toc302315862"/>
      <w:bookmarkEnd w:id="36"/>
      <w:r>
        <w:t>Dokumentation des Projektmanagement</w:t>
      </w:r>
      <w:bookmarkEnd w:id="37"/>
    </w:p>
    <w:p w14:paraId="18B9A374" w14:textId="77777777" w:rsidR="004A3E42" w:rsidRPr="00290630" w:rsidRDefault="004A3E42" w:rsidP="00290630">
      <w:pPr>
        <w:pStyle w:val="berschrift2"/>
      </w:pPr>
      <w:bookmarkStart w:id="38" w:name="_Toc302315863"/>
      <w:r w:rsidRPr="00290630">
        <w:t>Aufgabenverteilung zwischen den Teammitgliedern</w:t>
      </w:r>
      <w:bookmarkStart w:id="39" w:name="_Toc398993298"/>
      <w:bookmarkEnd w:id="38"/>
    </w:p>
    <w:p w14:paraId="7C55C029" w14:textId="4C74C3C6" w:rsidR="001366B9" w:rsidRPr="001366B9" w:rsidRDefault="00A40F0F" w:rsidP="001366B9">
      <w:pPr>
        <w:pStyle w:val="Folgeabsatz"/>
        <w:ind w:firstLine="0"/>
      </w:pPr>
      <w:r>
        <w:t xml:space="preserve">Christian Kugler: Implementierung, </w:t>
      </w:r>
      <w:proofErr w:type="spellStart"/>
      <w:r>
        <w:t>Testing</w:t>
      </w:r>
      <w:proofErr w:type="spellEnd"/>
    </w:p>
    <w:p w14:paraId="00B9CFF9" w14:textId="047446EB" w:rsidR="001366B9" w:rsidRPr="001366B9" w:rsidRDefault="001366B9" w:rsidP="001366B9">
      <w:pPr>
        <w:pStyle w:val="Folgeabsatz"/>
        <w:ind w:firstLine="0"/>
      </w:pPr>
      <w:r w:rsidRPr="001366B9">
        <w:t xml:space="preserve">Mario Seebauer: </w:t>
      </w:r>
      <w:r w:rsidR="00A40F0F">
        <w:t xml:space="preserve">Implementierung, </w:t>
      </w:r>
      <w:proofErr w:type="spellStart"/>
      <w:r w:rsidR="00A40F0F">
        <w:t>Testing</w:t>
      </w:r>
      <w:proofErr w:type="spellEnd"/>
    </w:p>
    <w:p w14:paraId="736C264C" w14:textId="08699D73" w:rsidR="001366B9" w:rsidRPr="001366B9" w:rsidRDefault="001366B9" w:rsidP="001366B9">
      <w:pPr>
        <w:pStyle w:val="Folgeabsatz"/>
        <w:ind w:firstLine="0"/>
      </w:pPr>
      <w:r w:rsidRPr="001366B9">
        <w:t xml:space="preserve">Amelie Duchardt: Audio, </w:t>
      </w:r>
      <w:proofErr w:type="spellStart"/>
      <w:r w:rsidRPr="001366B9">
        <w:t>Testing</w:t>
      </w:r>
      <w:proofErr w:type="spellEnd"/>
      <w:r w:rsidR="00470F7B">
        <w:t>, Dokumentation</w:t>
      </w:r>
    </w:p>
    <w:p w14:paraId="17061D36" w14:textId="2BF38FDB" w:rsidR="001366B9" w:rsidRPr="001366B9" w:rsidRDefault="001366B9" w:rsidP="001366B9">
      <w:pPr>
        <w:pStyle w:val="Folgeabsatz"/>
        <w:ind w:firstLine="0"/>
      </w:pPr>
      <w:r w:rsidRPr="001366B9">
        <w:t xml:space="preserve">Igor </w:t>
      </w:r>
      <w:proofErr w:type="spellStart"/>
      <w:r w:rsidRPr="001366B9">
        <w:t>Somik</w:t>
      </w:r>
      <w:proofErr w:type="spellEnd"/>
      <w:r w:rsidRPr="001366B9">
        <w:t xml:space="preserve">: </w:t>
      </w:r>
      <w:proofErr w:type="spellStart"/>
      <w:r w:rsidRPr="001366B9">
        <w:t>Leveldesign</w:t>
      </w:r>
      <w:proofErr w:type="spellEnd"/>
      <w:r w:rsidR="00A40F0F">
        <w:t xml:space="preserve">, </w:t>
      </w:r>
      <w:proofErr w:type="spellStart"/>
      <w:r w:rsidR="00A40F0F">
        <w:t>Testing</w:t>
      </w:r>
      <w:proofErr w:type="spellEnd"/>
    </w:p>
    <w:p w14:paraId="609B5956" w14:textId="34098B44" w:rsidR="001366B9" w:rsidRPr="001366B9" w:rsidRDefault="00A40F0F" w:rsidP="001366B9">
      <w:pPr>
        <w:pStyle w:val="Folgeabsatz"/>
        <w:ind w:firstLine="0"/>
      </w:pPr>
      <w:r>
        <w:t>Gabriel Götz: 3D Modellierung</w:t>
      </w:r>
      <w:r w:rsidR="00D5732F">
        <w:t xml:space="preserve">, </w:t>
      </w:r>
      <w:proofErr w:type="spellStart"/>
      <w:r w:rsidR="00D5732F">
        <w:t>Testing</w:t>
      </w:r>
      <w:proofErr w:type="spellEnd"/>
    </w:p>
    <w:p w14:paraId="42BF2557" w14:textId="43319FC4" w:rsidR="001366B9" w:rsidRPr="001366B9" w:rsidRDefault="001366B9" w:rsidP="001366B9">
      <w:pPr>
        <w:pStyle w:val="Folgeabsatz"/>
        <w:ind w:firstLine="0"/>
      </w:pPr>
      <w:r w:rsidRPr="001366B9">
        <w:t xml:space="preserve">Paul Wunderlich: 2D Grafik, </w:t>
      </w:r>
      <w:proofErr w:type="spellStart"/>
      <w:r w:rsidRPr="001366B9">
        <w:t>Leveldesign</w:t>
      </w:r>
      <w:proofErr w:type="spellEnd"/>
      <w:r w:rsidR="00A40F0F">
        <w:t xml:space="preserve">, </w:t>
      </w:r>
      <w:proofErr w:type="spellStart"/>
      <w:r w:rsidR="00A40F0F">
        <w:t>Testing</w:t>
      </w:r>
      <w:proofErr w:type="spellEnd"/>
      <w:r w:rsidR="00A40F0F">
        <w:t xml:space="preserve">, </w:t>
      </w:r>
      <w:r w:rsidR="00470F7B">
        <w:t>Projektmanagement</w:t>
      </w:r>
    </w:p>
    <w:p w14:paraId="0E70958B" w14:textId="77777777" w:rsidR="001366B9" w:rsidRPr="001366B9" w:rsidRDefault="001366B9" w:rsidP="001366B9">
      <w:pPr>
        <w:pStyle w:val="Folgeabsatz"/>
      </w:pPr>
    </w:p>
    <w:p w14:paraId="7F792461" w14:textId="77777777" w:rsidR="005C0EA5" w:rsidRDefault="005C0EA5" w:rsidP="00290630">
      <w:pPr>
        <w:pStyle w:val="berschrift2"/>
      </w:pPr>
      <w:bookmarkStart w:id="40" w:name="_Toc302315864"/>
      <w:r w:rsidRPr="00290630">
        <w:t>Tasks und Priorisierung</w:t>
      </w:r>
      <w:bookmarkEnd w:id="40"/>
    </w:p>
    <w:p w14:paraId="1D10FC49" w14:textId="77777777" w:rsidR="000F6DF1" w:rsidRPr="000F6DF1" w:rsidRDefault="000F6DF1" w:rsidP="000F6DF1">
      <w:pPr>
        <w:rPr>
          <w:b/>
          <w:bCs/>
        </w:rPr>
      </w:pPr>
      <w:bookmarkStart w:id="41" w:name="_Toc294528592"/>
      <w:r w:rsidRPr="000F6DF1">
        <w:rPr>
          <w:b/>
          <w:bCs/>
        </w:rPr>
        <w:t>Treffen 1</w:t>
      </w:r>
      <w:bookmarkEnd w:id="41"/>
    </w:p>
    <w:p w14:paraId="588A96B5" w14:textId="57E4A4BF" w:rsidR="000F6DF1" w:rsidRPr="000F6DF1" w:rsidRDefault="000F6DF1" w:rsidP="000F6DF1">
      <w:pPr>
        <w:numPr>
          <w:ilvl w:val="0"/>
          <w:numId w:val="15"/>
        </w:numPr>
      </w:pPr>
      <w:r w:rsidRPr="000F6DF1">
        <w:t xml:space="preserve">15.04 </w:t>
      </w:r>
    </w:p>
    <w:p w14:paraId="57C48E25" w14:textId="77777777" w:rsidR="000F6DF1" w:rsidRPr="000F6DF1" w:rsidRDefault="000F6DF1" w:rsidP="000F6DF1">
      <w:r w:rsidRPr="000F6DF1">
        <w:t>Beim ersten Gruppentreffen werden allgemein organisatorische Themen besprochen. Z</w:t>
      </w:r>
      <w:r w:rsidRPr="000F6DF1">
        <w:t>u</w:t>
      </w:r>
      <w:r w:rsidRPr="000F6DF1">
        <w:t>nächst werden die Zuständigkeitsbereiche der einzelnen Gruppenmitglieder festgelegt. Zwei Teammitglieder werden für Programmiertätigkeiten und Codequalität eingeteilt. Zwei weit</w:t>
      </w:r>
      <w:r w:rsidRPr="000F6DF1">
        <w:t>e</w:t>
      </w:r>
      <w:r w:rsidRPr="000F6DF1">
        <w:t xml:space="preserve">re für </w:t>
      </w:r>
      <w:proofErr w:type="spellStart"/>
      <w:r w:rsidRPr="000F6DF1">
        <w:t>Leveldesign</w:t>
      </w:r>
      <w:proofErr w:type="spellEnd"/>
      <w:r w:rsidRPr="000F6DF1">
        <w:t xml:space="preserve">. Einer für 3D- Grafik und zuletzt noch ein Teammitglied für </w:t>
      </w:r>
      <w:proofErr w:type="spellStart"/>
      <w:r w:rsidRPr="000F6DF1">
        <w:t>Testing</w:t>
      </w:r>
      <w:proofErr w:type="spellEnd"/>
      <w:r w:rsidRPr="000F6DF1">
        <w:t xml:space="preserve"> und Sound. </w:t>
      </w:r>
    </w:p>
    <w:p w14:paraId="2A8E0CF7" w14:textId="77777777" w:rsidR="000F6DF1" w:rsidRPr="000F6DF1" w:rsidRDefault="000F6DF1" w:rsidP="000F6DF1">
      <w:r w:rsidRPr="000F6DF1">
        <w:t>Nach der Aufgabenverteilung findet ein Brainstorming zum Spiel statt. Ziel dabei ist es die erste Grundidee des Spiels zu erstellen. Nach längeren Diskussionen und Überlegungen einigt sich das Team auf eine Vorläufige Spielidee: Im Vordergrund soll eine Jump n Run Mechanik stehen, mit welcher sich die Ratte durch die Kanalisation bewegt. Außerdem einigt sich das Team, dass ein Kampfsystem möglicherweise in späteren Level hinzugefügt werden kann jedoch der vorläufige Fokus nicht darauf liegt.</w:t>
      </w:r>
    </w:p>
    <w:p w14:paraId="26942C4F" w14:textId="77777777" w:rsidR="000F6DF1" w:rsidRPr="000F6DF1" w:rsidRDefault="000F6DF1" w:rsidP="000F6DF1">
      <w:r w:rsidRPr="000F6DF1">
        <w:t>Als Grundattribute werden Leben und Hunger der Ratte festgelegt und die Steuerung bespr</w:t>
      </w:r>
      <w:r w:rsidRPr="000F6DF1">
        <w:t>o</w:t>
      </w:r>
      <w:r w:rsidRPr="000F6DF1">
        <w:t xml:space="preserve">chen. </w:t>
      </w:r>
    </w:p>
    <w:p w14:paraId="1D749E9B" w14:textId="77777777" w:rsidR="000F6DF1" w:rsidRPr="000F6DF1" w:rsidRDefault="000F6DF1" w:rsidP="000F6DF1">
      <w:r w:rsidRPr="000F6DF1">
        <w:t xml:space="preserve">Vor Beginn mit der Arbeit in </w:t>
      </w:r>
      <w:proofErr w:type="spellStart"/>
      <w:r w:rsidRPr="000F6DF1">
        <w:t>Unity</w:t>
      </w:r>
      <w:proofErr w:type="spellEnd"/>
      <w:r w:rsidRPr="000F6DF1">
        <w:t xml:space="preserve"> werden Wand und Boden sowie eine vorläufige Ratte als Grundbausteine benötig. </w:t>
      </w:r>
      <w:proofErr w:type="spellStart"/>
      <w:r w:rsidRPr="000F6DF1">
        <w:t>Desweiteren</w:t>
      </w:r>
      <w:proofErr w:type="spellEnd"/>
      <w:r w:rsidRPr="000F6DF1">
        <w:t xml:space="preserve"> erstellt das Team ein Gamedesign Dokument, sowie </w:t>
      </w:r>
      <w:r w:rsidRPr="000F6DF1">
        <w:lastRenderedPageBreak/>
        <w:t>eine Dokumentation für alle folgenden Gruppentreffen. Im  Anschluss erstellt das Team A</w:t>
      </w:r>
      <w:r w:rsidRPr="000F6DF1">
        <w:t>n</w:t>
      </w:r>
      <w:r w:rsidRPr="000F6DF1">
        <w:t>forderungen bis zum nächsten Treffen.</w:t>
      </w:r>
    </w:p>
    <w:p w14:paraId="1DF553DD" w14:textId="77777777" w:rsidR="000F6DF1" w:rsidRPr="000F6DF1" w:rsidRDefault="000F6DF1" w:rsidP="000F6DF1">
      <w:pPr>
        <w:rPr>
          <w:b/>
          <w:bCs/>
        </w:rPr>
      </w:pPr>
      <w:bookmarkStart w:id="42" w:name="_Toc294528593"/>
      <w:r w:rsidRPr="000F6DF1">
        <w:rPr>
          <w:b/>
          <w:bCs/>
        </w:rPr>
        <w:t>Treffen 2</w:t>
      </w:r>
      <w:bookmarkEnd w:id="42"/>
    </w:p>
    <w:p w14:paraId="588C2494" w14:textId="5159185B" w:rsidR="000F6DF1" w:rsidRPr="000F6DF1" w:rsidRDefault="000F6DF1" w:rsidP="000F6DF1">
      <w:pPr>
        <w:numPr>
          <w:ilvl w:val="0"/>
          <w:numId w:val="15"/>
        </w:numPr>
      </w:pPr>
      <w:r w:rsidRPr="000F6DF1">
        <w:t>28.04</w:t>
      </w:r>
    </w:p>
    <w:p w14:paraId="136436BB" w14:textId="77777777" w:rsidR="000F6DF1" w:rsidRPr="000F6DF1" w:rsidRDefault="000F6DF1" w:rsidP="000F6DF1">
      <w:r w:rsidRPr="000F6DF1">
        <w:t>Das zweite Gruppentreffen dient zum allgemeinen Überblick, über den Stand der bisherigen Arbeit. Außerdem werden Probleme, sowie weiteres Vorgehen besprochen. Für die Weitera</w:t>
      </w:r>
      <w:r w:rsidRPr="000F6DF1">
        <w:t>r</w:t>
      </w:r>
      <w:r w:rsidRPr="000F6DF1">
        <w:t xml:space="preserve">beit werden weitere </w:t>
      </w:r>
      <w:proofErr w:type="spellStart"/>
      <w:r w:rsidRPr="000F6DF1">
        <w:t>Prefabs</w:t>
      </w:r>
      <w:proofErr w:type="spellEnd"/>
      <w:r w:rsidRPr="000F6DF1">
        <w:t xml:space="preserve"> benötigt. Die Programmierer widmen sich den Fähigkeiten der Ratte: Springen, Sprinten, sowie einem UI für Leben und Hunger.</w:t>
      </w:r>
    </w:p>
    <w:p w14:paraId="06946C2B" w14:textId="77777777" w:rsidR="000F6DF1" w:rsidRPr="000F6DF1" w:rsidRDefault="000F6DF1" w:rsidP="000F6DF1">
      <w:r w:rsidRPr="000F6DF1">
        <w:t xml:space="preserve">In der Welt werden Käsestücke als Nahrung für die Ratte, sowie Glasscherben eingebaut an welchen die Ratte Schaden nimmt. </w:t>
      </w:r>
    </w:p>
    <w:p w14:paraId="070664FF" w14:textId="77777777" w:rsidR="000F6DF1" w:rsidRPr="000F6DF1" w:rsidRDefault="000F6DF1" w:rsidP="000F6DF1">
      <w:r w:rsidRPr="000F6DF1">
        <w:t xml:space="preserve">Außerdem werden die ersten Soundideen im Team besprochen. </w:t>
      </w:r>
    </w:p>
    <w:p w14:paraId="1B5D4708" w14:textId="77777777" w:rsidR="000F6DF1" w:rsidRPr="000F6DF1" w:rsidRDefault="000F6DF1" w:rsidP="000F6DF1">
      <w:pPr>
        <w:rPr>
          <w:b/>
          <w:bCs/>
        </w:rPr>
      </w:pPr>
      <w:bookmarkStart w:id="43" w:name="_Toc294528594"/>
      <w:r w:rsidRPr="000F6DF1">
        <w:rPr>
          <w:b/>
          <w:bCs/>
        </w:rPr>
        <w:t>Treffen 3</w:t>
      </w:r>
      <w:bookmarkEnd w:id="43"/>
    </w:p>
    <w:p w14:paraId="5443F3A2" w14:textId="11A56E90" w:rsidR="000F6DF1" w:rsidRPr="000F6DF1" w:rsidRDefault="000F6DF1" w:rsidP="000F6DF1">
      <w:pPr>
        <w:numPr>
          <w:ilvl w:val="0"/>
          <w:numId w:val="15"/>
        </w:numPr>
      </w:pPr>
      <w:r w:rsidRPr="000F6DF1">
        <w:t>06.05</w:t>
      </w:r>
    </w:p>
    <w:p w14:paraId="4DE6624C" w14:textId="77777777" w:rsidR="000F6DF1" w:rsidRPr="000F6DF1" w:rsidRDefault="000F6DF1" w:rsidP="000F6DF1">
      <w:r w:rsidRPr="000F6DF1">
        <w:t>Beim dritten Gruppentreffen werden auch zunächst Probleme besprochen und der Projek</w:t>
      </w:r>
      <w:r w:rsidRPr="000F6DF1">
        <w:t>t</w:t>
      </w:r>
      <w:r w:rsidRPr="000F6DF1">
        <w:t>fortschritt überprüft. Für das weitere Vorgehen werden folgende Ziele gesetzt: Die Ratte soll als erkennbares 3D-Asset erstellt werden. Für die Einführung in die Gamestory wird ein Comic benötigt der zu Beginn des Spiels gezeigt wird. Zusätzlich soll das Kanalsystem angelegt we</w:t>
      </w:r>
      <w:r w:rsidRPr="000F6DF1">
        <w:t>r</w:t>
      </w:r>
      <w:r w:rsidRPr="000F6DF1">
        <w:t xml:space="preserve">den, sowie darin ein erstes spielbares Level. Das Gamedesign Dokument muss überarbeitet werden. Für die Spielmechanik soll die Steuerung überarbeitet werden und ein vorläufiger Gegner erstellt werden. Außerdem überlegt das Team Säure im Areal einzufügen um die Spannung und Schwierigkeit des Spiels zu steigern. Für eine bessere Übersicht sollen Lichter in der Kanalisation eingebaut werden. </w:t>
      </w:r>
    </w:p>
    <w:p w14:paraId="1A55CC49" w14:textId="77777777" w:rsidR="000F6DF1" w:rsidRPr="000F6DF1" w:rsidRDefault="000F6DF1" w:rsidP="000F6DF1">
      <w:pPr>
        <w:rPr>
          <w:b/>
          <w:bCs/>
        </w:rPr>
      </w:pPr>
      <w:bookmarkStart w:id="44" w:name="_Toc294528595"/>
      <w:r w:rsidRPr="000F6DF1">
        <w:rPr>
          <w:b/>
          <w:bCs/>
        </w:rPr>
        <w:t>Treffen 4</w:t>
      </w:r>
      <w:bookmarkEnd w:id="44"/>
    </w:p>
    <w:p w14:paraId="321BFB76" w14:textId="294131B3" w:rsidR="000F6DF1" w:rsidRPr="000F6DF1" w:rsidRDefault="000F6DF1" w:rsidP="000F6DF1">
      <w:pPr>
        <w:numPr>
          <w:ilvl w:val="0"/>
          <w:numId w:val="15"/>
        </w:numPr>
      </w:pPr>
      <w:r w:rsidRPr="000F6DF1">
        <w:t>19.05</w:t>
      </w:r>
    </w:p>
    <w:p w14:paraId="3E5B1E9B" w14:textId="451C6663" w:rsidR="000F6DF1" w:rsidRPr="000F6DF1" w:rsidRDefault="000F6DF1" w:rsidP="000F6DF1">
      <w:r w:rsidRPr="000F6DF1">
        <w:t>Das vierte Treffen findet kurz vor dem zweiten Sprint statt. Ziel dieses Treffens ist vor allem die Erstellung einer Präsentation für den Sprint, in welcher der bisherige Projektverlauf d</w:t>
      </w:r>
      <w:r w:rsidRPr="000F6DF1">
        <w:t>o</w:t>
      </w:r>
      <w:r w:rsidRPr="000F6DF1">
        <w:t xml:space="preserve">kumentiert wird und Ziele bis zum nächsten Sprint </w:t>
      </w:r>
      <w:proofErr w:type="spellStart"/>
      <w:r w:rsidRPr="000F6DF1">
        <w:t>festelegt</w:t>
      </w:r>
      <w:proofErr w:type="spellEnd"/>
      <w:r w:rsidRPr="000F6DF1">
        <w:t xml:space="preserve"> werden. Hierfür überlegt das Team welche Anforderungen bis zum nächsten Termin realistisch möglich und nötig sind und erstellt hierfür </w:t>
      </w:r>
      <w:proofErr w:type="spellStart"/>
      <w:r w:rsidRPr="000F6DF1">
        <w:t>Issues</w:t>
      </w:r>
      <w:proofErr w:type="spellEnd"/>
      <w:r w:rsidRPr="000F6DF1">
        <w:t xml:space="preserve"> auf </w:t>
      </w:r>
      <w:proofErr w:type="spellStart"/>
      <w:r w:rsidRPr="000F6DF1">
        <w:t>Git</w:t>
      </w:r>
      <w:proofErr w:type="spellEnd"/>
      <w:r w:rsidRPr="000F6DF1">
        <w:t xml:space="preserve">. Es wird besprochen, dass das Kanalsystem überarbeitet werden soll, sowie Texturen in die Spielwelt eingefügt werden sollen. Außerdem entsteht die Idee für verschieden farbige Lichter in der Kanalisation für eine bessere und einfache Navigation.  Zum Schluss werden noch Grafikobjekte besprochen, die zum Ausschmücken der Welt dienen werden.  Es sollen Pilze und </w:t>
      </w:r>
      <w:proofErr w:type="spellStart"/>
      <w:r w:rsidRPr="000F6DF1">
        <w:t>Glasflsachen</w:t>
      </w:r>
      <w:proofErr w:type="spellEnd"/>
      <w:r w:rsidRPr="000F6DF1">
        <w:t xml:space="preserve"> modelliert werden.</w:t>
      </w:r>
    </w:p>
    <w:p w14:paraId="48B1ED8F" w14:textId="77777777" w:rsidR="000F6DF1" w:rsidRPr="000F6DF1" w:rsidRDefault="000F6DF1" w:rsidP="000F6DF1">
      <w:pPr>
        <w:rPr>
          <w:b/>
          <w:bCs/>
        </w:rPr>
      </w:pPr>
      <w:bookmarkStart w:id="45" w:name="_Toc294528596"/>
      <w:r w:rsidRPr="000F6DF1">
        <w:rPr>
          <w:b/>
          <w:bCs/>
        </w:rPr>
        <w:t>Treffen 5</w:t>
      </w:r>
      <w:bookmarkEnd w:id="45"/>
    </w:p>
    <w:p w14:paraId="51648514" w14:textId="492E76F8" w:rsidR="000F6DF1" w:rsidRPr="000F6DF1" w:rsidRDefault="000F6DF1" w:rsidP="000F6DF1">
      <w:pPr>
        <w:numPr>
          <w:ilvl w:val="0"/>
          <w:numId w:val="15"/>
        </w:numPr>
      </w:pPr>
      <w:r w:rsidRPr="000F6DF1">
        <w:t>29.05</w:t>
      </w:r>
    </w:p>
    <w:p w14:paraId="237C5B9A" w14:textId="3C773522" w:rsidR="000F6DF1" w:rsidRPr="000F6DF1" w:rsidRDefault="000F6DF1" w:rsidP="000F6DF1">
      <w:r w:rsidRPr="000F6DF1">
        <w:lastRenderedPageBreak/>
        <w:t xml:space="preserve">Beim ersten Treffen nach dem zweiten Sprint werden notierte Verbesserungsvorschläge der Playtester besprochen. Das Team leitet daraus weitere </w:t>
      </w:r>
      <w:proofErr w:type="spellStart"/>
      <w:r w:rsidRPr="000F6DF1">
        <w:t>Issues</w:t>
      </w:r>
      <w:proofErr w:type="spellEnd"/>
      <w:r w:rsidRPr="000F6DF1">
        <w:t xml:space="preserve"> für das nächste Treffen ab. Es stellt sich heraus, dass eine Kamera-</w:t>
      </w:r>
      <w:proofErr w:type="spellStart"/>
      <w:r w:rsidRPr="000F6DF1">
        <w:t>Collison</w:t>
      </w:r>
      <w:proofErr w:type="spellEnd"/>
      <w:r w:rsidRPr="000F6DF1">
        <w:t xml:space="preserve"> eingebaut werden muss, welche beispielsweise das Hindurchsehen durch Wände verhindern soll. Außerdem wird ein </w:t>
      </w:r>
      <w:proofErr w:type="spellStart"/>
      <w:r w:rsidRPr="000F6DF1">
        <w:t>Killscreen</w:t>
      </w:r>
      <w:proofErr w:type="spellEnd"/>
      <w:r w:rsidRPr="000F6DF1">
        <w:t xml:space="preserve"> benötigt, we</w:t>
      </w:r>
      <w:r w:rsidRPr="000F6DF1">
        <w:t>l</w:t>
      </w:r>
      <w:r w:rsidRPr="000F6DF1">
        <w:t xml:space="preserve">cher den Spieler informiert, wenn die Ratte gestorben ist. Auch sollen weitere Blöcke durch 3D- Objekte ersetzt werden. Sowie die Dokumentation erweitert werden. Des Weiteren soll ein Logo designt und der Comic ausarbeitet werden.  Außerdem bespricht das Team die Soundvorstellungen, nachdem der Digital Audio Kurs vorgestellt wurde. </w:t>
      </w:r>
    </w:p>
    <w:p w14:paraId="74D2F3CA" w14:textId="77777777" w:rsidR="000F6DF1" w:rsidRPr="000F6DF1" w:rsidRDefault="000F6DF1" w:rsidP="000F6DF1">
      <w:pPr>
        <w:rPr>
          <w:b/>
          <w:bCs/>
        </w:rPr>
      </w:pPr>
      <w:bookmarkStart w:id="46" w:name="_Toc294528597"/>
      <w:r w:rsidRPr="000F6DF1">
        <w:rPr>
          <w:b/>
          <w:bCs/>
        </w:rPr>
        <w:t>Treffen 6</w:t>
      </w:r>
      <w:bookmarkEnd w:id="46"/>
    </w:p>
    <w:p w14:paraId="2A12C8F6" w14:textId="2E8955E9" w:rsidR="000F6DF1" w:rsidRPr="000F6DF1" w:rsidRDefault="000F6DF1" w:rsidP="000F6DF1">
      <w:pPr>
        <w:numPr>
          <w:ilvl w:val="0"/>
          <w:numId w:val="15"/>
        </w:numPr>
      </w:pPr>
      <w:r w:rsidRPr="000F6DF1">
        <w:t>03.06</w:t>
      </w:r>
    </w:p>
    <w:p w14:paraId="2DB45AF0" w14:textId="77777777" w:rsidR="000F6DF1" w:rsidRPr="000F6DF1" w:rsidRDefault="000F6DF1" w:rsidP="000F6DF1">
      <w:r w:rsidRPr="000F6DF1">
        <w:t xml:space="preserve">Das folgende Treffen eine Woche später dient zur Besprechung des aktuellen Fortschritts. Für das Weitere Vorgehen werden Tasks zugeteilt und erläutert. Das Programmierteam soll ein </w:t>
      </w:r>
      <w:proofErr w:type="spellStart"/>
      <w:r w:rsidRPr="000F6DF1">
        <w:t>Pausemenü</w:t>
      </w:r>
      <w:proofErr w:type="spellEnd"/>
      <w:r w:rsidRPr="000F6DF1">
        <w:t xml:space="preserve"> implementieren, welches dem Nutzer Feedback über das erfolgreiche Pausieren des Spiels liefert den </w:t>
      </w:r>
      <w:proofErr w:type="spellStart"/>
      <w:r w:rsidRPr="000F6DF1">
        <w:t>Pausescreen</w:t>
      </w:r>
      <w:proofErr w:type="spellEnd"/>
      <w:r w:rsidRPr="000F6DF1">
        <w:t xml:space="preserve"> wird überlegt, eine Rohr anzuzeigen, dass von der Seite über den Bildschirm fährt und das Spiel pausiert. Benötigte Nutzerinteraktionen im </w:t>
      </w:r>
      <w:proofErr w:type="spellStart"/>
      <w:r w:rsidRPr="000F6DF1">
        <w:t>Pausem</w:t>
      </w:r>
      <w:r w:rsidRPr="000F6DF1">
        <w:t>e</w:t>
      </w:r>
      <w:r w:rsidRPr="000F6DF1">
        <w:t>nü</w:t>
      </w:r>
      <w:proofErr w:type="spellEnd"/>
      <w:r w:rsidRPr="000F6DF1">
        <w:t xml:space="preserve"> sind „Fortfahren“, „Letzter Checkpoint“, „Hilfe“, „Hauptmenü“ und „Spiel verlassen“. A</w:t>
      </w:r>
      <w:r w:rsidRPr="000F6DF1">
        <w:t>u</w:t>
      </w:r>
      <w:r w:rsidRPr="000F6DF1">
        <w:t>ßerdem sollen Kamerafahrten eingebaut werden wenn man das Level betritt, die Kamera und Kamerakollision optimiert werden, der Code strukturiert werden, sowie ein Soundmanager implementiert werden um vorläufige Sounds einzubauen. Des weiteren wird überlegt die A</w:t>
      </w:r>
      <w:r w:rsidRPr="000F6DF1">
        <w:t>n</w:t>
      </w:r>
      <w:r w:rsidRPr="000F6DF1">
        <w:t xml:space="preserve">griffsmechanik vorläufig zu implementieren. </w:t>
      </w:r>
    </w:p>
    <w:p w14:paraId="7B116D4B" w14:textId="77777777" w:rsidR="000F6DF1" w:rsidRPr="000F6DF1" w:rsidRDefault="000F6DF1" w:rsidP="000F6DF1">
      <w:r w:rsidRPr="000F6DF1">
        <w:t>Für das Gesamtprojekt wird zusätzlich ein Einführungscomic benötigt, für welchen bereits Skizzen angefertigt wurden, aber jedoch noch ausgearbeitet werden sollen.</w:t>
      </w:r>
    </w:p>
    <w:p w14:paraId="669ADAB8" w14:textId="77777777" w:rsidR="000F6DF1" w:rsidRPr="000F6DF1" w:rsidRDefault="000F6DF1" w:rsidP="000F6DF1">
      <w:r w:rsidRPr="000F6DF1">
        <w:t xml:space="preserve">Die Grafiker haben nun die Aufgabe das Level mit den Einheitsobjekten wieder aufzubauen. Die geplanten Texturen jedoch können erst angelegt werden wenn die 3D-Assests fertig sind. </w:t>
      </w:r>
    </w:p>
    <w:p w14:paraId="5DC5A413" w14:textId="77777777" w:rsidR="000F6DF1" w:rsidRPr="000F6DF1" w:rsidRDefault="000F6DF1" w:rsidP="000F6DF1">
      <w:pPr>
        <w:rPr>
          <w:b/>
          <w:bCs/>
        </w:rPr>
      </w:pPr>
      <w:r w:rsidRPr="000F6DF1">
        <w:rPr>
          <w:b/>
          <w:bCs/>
        </w:rPr>
        <w:t>Treffen 7</w:t>
      </w:r>
    </w:p>
    <w:p w14:paraId="2F841F68" w14:textId="1696E5FB" w:rsidR="000F6DF1" w:rsidRPr="000F6DF1" w:rsidRDefault="000F6DF1" w:rsidP="000F6DF1">
      <w:r w:rsidRPr="000F6DF1">
        <w:t>-</w:t>
      </w:r>
      <w:r w:rsidRPr="000F6DF1">
        <w:tab/>
        <w:t>10.06</w:t>
      </w:r>
    </w:p>
    <w:p w14:paraId="7AB59B9E" w14:textId="77777777" w:rsidR="000F6DF1" w:rsidRPr="000F6DF1" w:rsidRDefault="000F6DF1" w:rsidP="000F6DF1">
      <w:r w:rsidRPr="000F6DF1">
        <w:t xml:space="preserve">Das Treffen Nummer Sieben ist das letzte vor dem dritten Sprint. Es wird überprüft, ob alle geplanten </w:t>
      </w:r>
      <w:proofErr w:type="spellStart"/>
      <w:r w:rsidRPr="000F6DF1">
        <w:t>Issues</w:t>
      </w:r>
      <w:proofErr w:type="spellEnd"/>
      <w:r w:rsidRPr="000F6DF1">
        <w:t xml:space="preserve"> umgesetzt wurden und welche Probleme aufgetreten sind. Im Team werden darauf die neuen </w:t>
      </w:r>
      <w:proofErr w:type="spellStart"/>
      <w:r w:rsidRPr="000F6DF1">
        <w:t>Issues</w:t>
      </w:r>
      <w:proofErr w:type="spellEnd"/>
      <w:r w:rsidRPr="000F6DF1">
        <w:t xml:space="preserve"> für den </w:t>
      </w:r>
      <w:proofErr w:type="spellStart"/>
      <w:r w:rsidRPr="000F6DF1">
        <w:t>viertenSprint</w:t>
      </w:r>
      <w:proofErr w:type="spellEnd"/>
      <w:r w:rsidRPr="000F6DF1">
        <w:t xml:space="preserve"> festgelegt und eingetragen, sowie die Präsent</w:t>
      </w:r>
      <w:r w:rsidRPr="000F6DF1">
        <w:t>a</w:t>
      </w:r>
      <w:r w:rsidRPr="000F6DF1">
        <w:t>tion für den dritten Sprint besprochen. Außerdem wird die Dokumentation vervollständigt. Im Team werden einige Ideen besprochen, die Interaktion des Nutzers spannender zu gestalten und Abwechslung im Spiel einzubauen. Außerdem besprechen die Grafiker die Animation der Ratte. Für die fertigen 3D-Objekte in Einheitsgröße werden die Texturen angelegt. Des weit</w:t>
      </w:r>
      <w:r w:rsidRPr="000F6DF1">
        <w:t>e</w:t>
      </w:r>
      <w:r w:rsidRPr="000F6DF1">
        <w:t xml:space="preserve">ren überlegt das Team den Aufbau von Level 2. </w:t>
      </w:r>
    </w:p>
    <w:p w14:paraId="241FEE24" w14:textId="77777777" w:rsidR="000F6DF1" w:rsidRPr="000F6DF1" w:rsidRDefault="000F6DF1" w:rsidP="000F6DF1">
      <w:r w:rsidRPr="000F6DF1">
        <w:lastRenderedPageBreak/>
        <w:t xml:space="preserve">Um die Verletzung der Ratte zu </w:t>
      </w:r>
      <w:proofErr w:type="spellStart"/>
      <w:r w:rsidRPr="000F6DF1">
        <w:t>verdäutlichen</w:t>
      </w:r>
      <w:proofErr w:type="spellEnd"/>
      <w:r w:rsidRPr="000F6DF1">
        <w:t xml:space="preserve"> wird überlegt Blutspritzer zu animieren, welche am Bildschirmrand erscheinen, sobald sich die Ratte mit beispielsweise Glasscherben verletzt. Nach Implementation des </w:t>
      </w:r>
      <w:proofErr w:type="spellStart"/>
      <w:r w:rsidRPr="000F6DF1">
        <w:t>Pausemenüs</w:t>
      </w:r>
      <w:proofErr w:type="spellEnd"/>
      <w:r w:rsidRPr="000F6DF1">
        <w:t xml:space="preserve"> werden sich nun Gedanken über das Hauptmenü g</w:t>
      </w:r>
      <w:r w:rsidRPr="000F6DF1">
        <w:t>e</w:t>
      </w:r>
      <w:r w:rsidRPr="000F6DF1">
        <w:t xml:space="preserve">macht und im Team erläutert. </w:t>
      </w:r>
    </w:p>
    <w:p w14:paraId="77FFAAB9" w14:textId="77777777" w:rsidR="000F6DF1" w:rsidRPr="000F6DF1" w:rsidRDefault="000F6DF1" w:rsidP="000F6DF1">
      <w:r w:rsidRPr="000F6DF1">
        <w:t>Für die Weitere Vorgehensweise und bis zum nächsten Treffen nach dem dritten Sprint we</w:t>
      </w:r>
      <w:r w:rsidRPr="000F6DF1">
        <w:t>r</w:t>
      </w:r>
      <w:r w:rsidRPr="000F6DF1">
        <w:t>den folgende Aufgaben verteilt: Skizzen für das Logo erstellen, weitere 3D Objekte, und Ko</w:t>
      </w:r>
      <w:r w:rsidRPr="000F6DF1">
        <w:t>n</w:t>
      </w:r>
      <w:r w:rsidRPr="000F6DF1">
        <w:t>taktaufnahme mit dem Digital Audio Kurs für die benötigten Sounds.</w:t>
      </w:r>
    </w:p>
    <w:p w14:paraId="26457EA2" w14:textId="77777777" w:rsidR="000F6DF1" w:rsidRPr="000F6DF1" w:rsidRDefault="000F6DF1" w:rsidP="000F6DF1">
      <w:pPr>
        <w:rPr>
          <w:b/>
          <w:bCs/>
        </w:rPr>
      </w:pPr>
      <w:r w:rsidRPr="000F6DF1">
        <w:rPr>
          <w:b/>
          <w:bCs/>
        </w:rPr>
        <w:t>Treffen 8</w:t>
      </w:r>
    </w:p>
    <w:p w14:paraId="54AF805B" w14:textId="36019883" w:rsidR="000F6DF1" w:rsidRPr="000F6DF1" w:rsidRDefault="000F6DF1" w:rsidP="000F6DF1">
      <w:r w:rsidRPr="000F6DF1">
        <w:t>-</w:t>
      </w:r>
      <w:r w:rsidRPr="000F6DF1">
        <w:tab/>
        <w:t>17.06</w:t>
      </w:r>
    </w:p>
    <w:p w14:paraId="6BDBF926" w14:textId="77777777" w:rsidR="000F6DF1" w:rsidRPr="000F6DF1" w:rsidRDefault="000F6DF1" w:rsidP="000F6DF1">
      <w:r w:rsidRPr="000F6DF1">
        <w:t>In der folgenden Woche überlegt das Team gemeinsam weitere 3D-Objekte, welche die Spielwelt verschönern , bzw. spannender gestalten sollen. Als Accessoires sollen Leitern, Br</w:t>
      </w:r>
      <w:r w:rsidRPr="000F6DF1">
        <w:t>ü</w:t>
      </w:r>
      <w:r w:rsidRPr="000F6DF1">
        <w:t xml:space="preserve">cken, Geländer und Eisenstangen erstellt werden. Für mehr Aktion im Spiel sollen zukünftig zum Einen Ventilatoren sorgen und zum  Anderen Säurepfützen, sowie Mausefallen. </w:t>
      </w:r>
    </w:p>
    <w:p w14:paraId="70F21BB1" w14:textId="77777777" w:rsidR="000F6DF1" w:rsidRPr="000F6DF1" w:rsidRDefault="000F6DF1" w:rsidP="000F6DF1">
      <w:r w:rsidRPr="000F6DF1">
        <w:t>Die Ventilatoren werden als weitere Herausforderung im Spiel eingebaut: man begegnet s</w:t>
      </w:r>
      <w:r w:rsidRPr="000F6DF1">
        <w:t>o</w:t>
      </w:r>
      <w:r w:rsidRPr="000F6DF1">
        <w:t xml:space="preserve">wohl langsam rotierenden Ventilatoren, welche man durch Sprinten im richtigen Moment verletzungsfrei durchqueren kann, als auch sich sehr schnell drehende Ventilatoren. An diesen kommt man ausschließlich vorbei wenn man einen Stromkasten betätigt und den Ventilator hierdurch ausschaltet. </w:t>
      </w:r>
    </w:p>
    <w:p w14:paraId="131D3CEE" w14:textId="77777777" w:rsidR="000F6DF1" w:rsidRPr="000F6DF1" w:rsidRDefault="000F6DF1" w:rsidP="000F6DF1">
      <w:r w:rsidRPr="000F6DF1">
        <w:t>Des Weiteren bespricht das Team die Sounds für die Audiobestellung.</w:t>
      </w:r>
    </w:p>
    <w:p w14:paraId="63B73207" w14:textId="77777777" w:rsidR="000F6DF1" w:rsidRPr="000F6DF1" w:rsidRDefault="000F6DF1" w:rsidP="000F6DF1">
      <w:pPr>
        <w:rPr>
          <w:b/>
          <w:bCs/>
        </w:rPr>
      </w:pPr>
      <w:r w:rsidRPr="000F6DF1">
        <w:rPr>
          <w:b/>
          <w:bCs/>
        </w:rPr>
        <w:t>Treffen 9</w:t>
      </w:r>
    </w:p>
    <w:p w14:paraId="5A5F5680" w14:textId="258A0F3C" w:rsidR="000F6DF1" w:rsidRPr="000F6DF1" w:rsidRDefault="000F6DF1" w:rsidP="000F6DF1">
      <w:r w:rsidRPr="000F6DF1">
        <w:t>-</w:t>
      </w:r>
      <w:r w:rsidRPr="000F6DF1">
        <w:tab/>
        <w:t>24.06</w:t>
      </w:r>
    </w:p>
    <w:p w14:paraId="16866330" w14:textId="77777777" w:rsidR="000F6DF1" w:rsidRPr="000F6DF1" w:rsidRDefault="000F6DF1" w:rsidP="000F6DF1">
      <w:r w:rsidRPr="000F6DF1">
        <w:t>Beim neunten Treffen wird das Level 2 besprochen, welches schon vorläufig in die Spielwelt eingefügt wurde. Des Weiteren werden die Mausefallen, sowie eigene zusätzliche Sounds diskutiert.</w:t>
      </w:r>
    </w:p>
    <w:p w14:paraId="3C97F77D" w14:textId="77777777" w:rsidR="000F6DF1" w:rsidRPr="000F6DF1" w:rsidRDefault="000F6DF1" w:rsidP="000F6DF1">
      <w:pPr>
        <w:rPr>
          <w:b/>
          <w:bCs/>
        </w:rPr>
      </w:pPr>
      <w:r w:rsidRPr="000F6DF1">
        <w:rPr>
          <w:b/>
          <w:bCs/>
        </w:rPr>
        <w:t>Treffen 10</w:t>
      </w:r>
    </w:p>
    <w:p w14:paraId="313A315E" w14:textId="5A87C47E" w:rsidR="000F6DF1" w:rsidRPr="000F6DF1" w:rsidRDefault="000F6DF1" w:rsidP="000F6DF1">
      <w:r w:rsidRPr="000F6DF1">
        <w:t>-</w:t>
      </w:r>
      <w:r w:rsidRPr="000F6DF1">
        <w:tab/>
        <w:t>01.07</w:t>
      </w:r>
    </w:p>
    <w:p w14:paraId="2084A1CA" w14:textId="5E709143" w:rsidR="000F6DF1" w:rsidRDefault="00B61A00" w:rsidP="000F6DF1">
      <w:r>
        <w:t xml:space="preserve">vor dem bevorstehenden Sprint werden die neues </w:t>
      </w:r>
      <w:proofErr w:type="spellStart"/>
      <w:r>
        <w:t>Issues</w:t>
      </w:r>
      <w:proofErr w:type="spellEnd"/>
      <w:r>
        <w:t xml:space="preserve"> festgelegt und die Präsentation vo</w:t>
      </w:r>
      <w:r>
        <w:t>r</w:t>
      </w:r>
      <w:r>
        <w:t xml:space="preserve">bereitet, sowie einige </w:t>
      </w:r>
      <w:proofErr w:type="spellStart"/>
      <w:r>
        <w:t>Testings</w:t>
      </w:r>
      <w:proofErr w:type="spellEnd"/>
      <w:r>
        <w:t xml:space="preserve"> durchgeführt.</w:t>
      </w:r>
    </w:p>
    <w:p w14:paraId="04016060" w14:textId="4FC75BC5" w:rsidR="00E106F9" w:rsidRPr="000F6DF1" w:rsidRDefault="00E106F9" w:rsidP="00E106F9">
      <w:pPr>
        <w:rPr>
          <w:b/>
          <w:bCs/>
        </w:rPr>
      </w:pPr>
      <w:r>
        <w:rPr>
          <w:b/>
          <w:bCs/>
        </w:rPr>
        <w:t>Treffen 11</w:t>
      </w:r>
    </w:p>
    <w:p w14:paraId="43DAE917" w14:textId="5DF27108" w:rsidR="00E106F9" w:rsidRDefault="00E106F9" w:rsidP="00E106F9">
      <w:r>
        <w:t>-</w:t>
      </w:r>
      <w:r>
        <w:tab/>
        <w:t>07</w:t>
      </w:r>
      <w:r w:rsidRPr="000F6DF1">
        <w:t>.07</w:t>
      </w:r>
    </w:p>
    <w:p w14:paraId="38E72CC7" w14:textId="73A19B5D" w:rsidR="00E106F9" w:rsidRPr="00E106F9" w:rsidRDefault="00E106F9" w:rsidP="00E106F9">
      <w:pPr>
        <w:pStyle w:val="Folgeabsatz"/>
        <w:ind w:firstLine="0"/>
      </w:pPr>
      <w:r>
        <w:t>Nach dem Sprint werden die neuen Tasks diskutiert und detailreich geplant. Es handelt sich um Bewegungen und Animationen</w:t>
      </w:r>
      <w:r w:rsidR="00760EC3">
        <w:t>, sowie Kamerafahrten. Nach dem Treffen mit der zustä</w:t>
      </w:r>
      <w:r w:rsidR="00760EC3">
        <w:t>n</w:t>
      </w:r>
      <w:r w:rsidR="00760EC3">
        <w:t>digen Audioperson wird besprochen wie die Sounds überarbeitet und an welchen Stellen sie implementiert werden sollen.</w:t>
      </w:r>
    </w:p>
    <w:p w14:paraId="402CE342" w14:textId="7BF12AB3" w:rsidR="00E106F9" w:rsidRPr="000F6DF1" w:rsidRDefault="00E106F9" w:rsidP="00E106F9">
      <w:pPr>
        <w:rPr>
          <w:b/>
          <w:bCs/>
        </w:rPr>
      </w:pPr>
      <w:r>
        <w:rPr>
          <w:b/>
          <w:bCs/>
        </w:rPr>
        <w:t>Treffen 12</w:t>
      </w:r>
    </w:p>
    <w:p w14:paraId="151734E5" w14:textId="32E69D66" w:rsidR="00E106F9" w:rsidRDefault="00E106F9" w:rsidP="00E106F9">
      <w:r w:rsidRPr="000F6DF1">
        <w:lastRenderedPageBreak/>
        <w:t>-</w:t>
      </w:r>
      <w:r w:rsidRPr="000F6DF1">
        <w:tab/>
      </w:r>
      <w:r w:rsidR="00760EC3">
        <w:t>05.08</w:t>
      </w:r>
    </w:p>
    <w:p w14:paraId="3FA5B2A9" w14:textId="54311E08" w:rsidR="00E106F9" w:rsidRPr="00E106F9" w:rsidRDefault="00760EC3" w:rsidP="00760EC3">
      <w:pPr>
        <w:pStyle w:val="Folgeabsatz"/>
        <w:ind w:firstLine="0"/>
      </w:pPr>
      <w:r>
        <w:t xml:space="preserve">Das dritte Level wird gemeinsam mit den </w:t>
      </w:r>
      <w:proofErr w:type="spellStart"/>
      <w:r>
        <w:t>Leveldesignern</w:t>
      </w:r>
      <w:proofErr w:type="spellEnd"/>
      <w:r>
        <w:t xml:space="preserve"> geplant und entworfen. Die Anfo</w:t>
      </w:r>
      <w:r>
        <w:t>r</w:t>
      </w:r>
      <w:r>
        <w:t>derung an die Texturen werden erörtert.</w:t>
      </w:r>
    </w:p>
    <w:p w14:paraId="3654E778" w14:textId="10DA1130" w:rsidR="00E106F9" w:rsidRPr="000F6DF1" w:rsidRDefault="00E106F9" w:rsidP="00E106F9">
      <w:pPr>
        <w:rPr>
          <w:b/>
          <w:bCs/>
        </w:rPr>
      </w:pPr>
      <w:r>
        <w:rPr>
          <w:b/>
          <w:bCs/>
        </w:rPr>
        <w:t>Treffen 13</w:t>
      </w:r>
    </w:p>
    <w:p w14:paraId="7240BBDC" w14:textId="494B7774" w:rsidR="00E106F9" w:rsidRDefault="00760EC3" w:rsidP="00E106F9">
      <w:r>
        <w:t>-</w:t>
      </w:r>
      <w:r>
        <w:tab/>
        <w:t>12.08</w:t>
      </w:r>
    </w:p>
    <w:p w14:paraId="7B59F9C9" w14:textId="19D23C71" w:rsidR="00760EC3" w:rsidRPr="00760EC3" w:rsidRDefault="00760EC3" w:rsidP="00760EC3">
      <w:pPr>
        <w:pStyle w:val="Folgeabsatz"/>
        <w:ind w:firstLine="0"/>
      </w:pPr>
      <w:r>
        <w:t>Vor dem letzten Sprint werden die Level überarbeitet, die Präsentation erstellt und alle fe</w:t>
      </w:r>
      <w:r>
        <w:t>h</w:t>
      </w:r>
      <w:r>
        <w:t>lenden Anforderungen an die finale Spielversion dokumentiert.</w:t>
      </w:r>
    </w:p>
    <w:p w14:paraId="18D205ED" w14:textId="1C7244BB" w:rsidR="00E106F9" w:rsidRPr="000F6DF1" w:rsidRDefault="00E106F9" w:rsidP="00E106F9">
      <w:pPr>
        <w:rPr>
          <w:b/>
          <w:bCs/>
        </w:rPr>
      </w:pPr>
      <w:r>
        <w:rPr>
          <w:b/>
          <w:bCs/>
        </w:rPr>
        <w:t>Treffen 14</w:t>
      </w:r>
    </w:p>
    <w:p w14:paraId="4C3A245F" w14:textId="3BE6C7FB" w:rsidR="00E106F9" w:rsidRPr="000F6DF1" w:rsidRDefault="00E106F9" w:rsidP="00E106F9">
      <w:r>
        <w:t>-</w:t>
      </w:r>
      <w:r>
        <w:tab/>
        <w:t>26.08</w:t>
      </w:r>
    </w:p>
    <w:p w14:paraId="16CD23A9" w14:textId="1F92B8CF" w:rsidR="00E106F9" w:rsidRDefault="00E106F9" w:rsidP="00E106F9">
      <w:pPr>
        <w:pStyle w:val="Folgeabsatz"/>
        <w:ind w:firstLine="0"/>
      </w:pPr>
      <w:r>
        <w:t>Beim finalen Treffen wird die Dokumentation besprochen sowie die finale Spielversion.</w:t>
      </w:r>
    </w:p>
    <w:p w14:paraId="0D5D19E3" w14:textId="77777777" w:rsidR="000E0452" w:rsidRPr="00E106F9" w:rsidRDefault="000E0452" w:rsidP="00E106F9">
      <w:pPr>
        <w:pStyle w:val="Folgeabsatz"/>
        <w:ind w:firstLine="0"/>
      </w:pPr>
    </w:p>
    <w:p w14:paraId="7291C9DE" w14:textId="588C9210" w:rsidR="001366B9" w:rsidRDefault="00555595" w:rsidP="0003525C">
      <w:pPr>
        <w:pStyle w:val="berschrift2"/>
      </w:pPr>
      <w:bookmarkStart w:id="47" w:name="_Toc302315865"/>
      <w:r w:rsidRPr="00290630">
        <w:t>Meilensteinbericht</w:t>
      </w:r>
      <w:bookmarkEnd w:id="47"/>
    </w:p>
    <w:p w14:paraId="62E66114" w14:textId="77777777" w:rsidR="001366B9" w:rsidRPr="001366B9" w:rsidRDefault="001366B9" w:rsidP="001366B9">
      <w:pPr>
        <w:pStyle w:val="Folgeabsatz"/>
        <w:numPr>
          <w:ilvl w:val="0"/>
          <w:numId w:val="12"/>
        </w:numPr>
      </w:pPr>
      <w:r w:rsidRPr="001366B9">
        <w:t>Sprint: Aufbauen von Grundelementen des Spiels, Steuerung implementieren</w:t>
      </w:r>
    </w:p>
    <w:p w14:paraId="3B271548" w14:textId="77777777" w:rsidR="001366B9" w:rsidRPr="001366B9" w:rsidRDefault="001366B9" w:rsidP="001366B9">
      <w:pPr>
        <w:pStyle w:val="Folgeabsatz"/>
        <w:numPr>
          <w:ilvl w:val="0"/>
          <w:numId w:val="12"/>
        </w:numPr>
      </w:pPr>
      <w:r w:rsidRPr="001366B9">
        <w:t>Sprint: Hauptszene und erste Level entwerfen, 3D-Grafiken einfügen, 2D UI impl</w:t>
      </w:r>
      <w:r w:rsidRPr="001366B9">
        <w:t>e</w:t>
      </w:r>
      <w:r w:rsidRPr="001366B9">
        <w:t>mentieren</w:t>
      </w:r>
    </w:p>
    <w:p w14:paraId="65683CE7" w14:textId="77777777" w:rsidR="001366B9" w:rsidRPr="001366B9" w:rsidRDefault="001366B9" w:rsidP="001366B9">
      <w:pPr>
        <w:pStyle w:val="Folgeabsatz"/>
        <w:numPr>
          <w:ilvl w:val="0"/>
          <w:numId w:val="12"/>
        </w:numPr>
      </w:pPr>
      <w:r w:rsidRPr="001366B9">
        <w:t>Sprint: Audio einfügen, Weltobjekte auf Einheitsgröße bringen, Gegner-KI, weitere 3D-Grafiken</w:t>
      </w:r>
    </w:p>
    <w:p w14:paraId="6AF54A46" w14:textId="371BE931" w:rsidR="001366B9" w:rsidRDefault="001366B9" w:rsidP="001366B9">
      <w:pPr>
        <w:pStyle w:val="Folgeabsatz"/>
        <w:numPr>
          <w:ilvl w:val="0"/>
          <w:numId w:val="12"/>
        </w:numPr>
      </w:pPr>
      <w:r w:rsidRPr="001366B9">
        <w:t>Sprint: Bewegungen und Animationen eina</w:t>
      </w:r>
      <w:r w:rsidR="00EE0F49">
        <w:t xml:space="preserve">rbeiten, Level 2 &amp; 3, </w:t>
      </w:r>
      <w:r w:rsidRPr="001366B9">
        <w:t>Sounds des Audio Kurses besorgen, besondere Spielmechanik erarbeiten</w:t>
      </w:r>
    </w:p>
    <w:p w14:paraId="5DFA2E93" w14:textId="00B2D31D" w:rsidR="001366B9" w:rsidRDefault="001366B9" w:rsidP="001366B9">
      <w:pPr>
        <w:pStyle w:val="Folgeabsatz"/>
        <w:numPr>
          <w:ilvl w:val="0"/>
          <w:numId w:val="12"/>
        </w:numPr>
      </w:pPr>
      <w:r>
        <w:t>Sprint: Texturen, Sounds anpassen/einbauen, Level überarbeiten, Kamerafahrten</w:t>
      </w:r>
    </w:p>
    <w:p w14:paraId="61D9B104" w14:textId="088F62D1" w:rsidR="001366B9" w:rsidRPr="001366B9" w:rsidRDefault="001366B9" w:rsidP="001366B9">
      <w:pPr>
        <w:pStyle w:val="Folgeabsatz"/>
        <w:numPr>
          <w:ilvl w:val="0"/>
          <w:numId w:val="12"/>
        </w:numPr>
      </w:pPr>
      <w:r>
        <w:t xml:space="preserve">Abgabe:  </w:t>
      </w:r>
      <w:r w:rsidR="00EE0F49">
        <w:t>Optimierung, Hauptmenü, Texturen</w:t>
      </w:r>
    </w:p>
    <w:p w14:paraId="5F2F4FE5" w14:textId="77777777" w:rsidR="001366B9" w:rsidRPr="001366B9" w:rsidRDefault="001366B9" w:rsidP="001366B9">
      <w:pPr>
        <w:pStyle w:val="Folgeabsatz"/>
      </w:pPr>
    </w:p>
    <w:p w14:paraId="0C709D3D" w14:textId="77777777" w:rsidR="001366B9" w:rsidRPr="00555595" w:rsidRDefault="001366B9" w:rsidP="00555595">
      <w:pPr>
        <w:pStyle w:val="Folgeabsatz"/>
        <w:ind w:firstLine="0"/>
      </w:pPr>
    </w:p>
    <w:p w14:paraId="5E8E83E7" w14:textId="77777777" w:rsidR="00555595" w:rsidRPr="00290630" w:rsidRDefault="00555595" w:rsidP="00290630">
      <w:pPr>
        <w:pStyle w:val="berschrift2"/>
      </w:pPr>
      <w:bookmarkStart w:id="48" w:name="_Toc302315866"/>
      <w:r w:rsidRPr="00290630">
        <w:t>Probleme</w:t>
      </w:r>
      <w:bookmarkEnd w:id="48"/>
    </w:p>
    <w:p w14:paraId="667D079E" w14:textId="1D5BF881" w:rsidR="002468AF" w:rsidRDefault="002468AF" w:rsidP="002468AF">
      <w:pPr>
        <w:pStyle w:val="Folgeabsatz"/>
        <w:ind w:firstLine="0"/>
      </w:pPr>
      <w:r>
        <w:t>Während der Spielentwicklung sind immer wieder kleinere Probleme aufgetreten.</w:t>
      </w:r>
      <w:r w:rsidR="000E0452">
        <w:t xml:space="preserve"> Das Haup</w:t>
      </w:r>
      <w:r w:rsidR="000E0452">
        <w:t>t</w:t>
      </w:r>
      <w:r w:rsidR="000E0452">
        <w:t xml:space="preserve">problem während der Entwicklung bezog sich häufig auf das Versionsverwaltungssystem GIT. Bei einer größeren Anzahl von Teammitgliedern lassen sich </w:t>
      </w:r>
      <w:proofErr w:type="spellStart"/>
      <w:r w:rsidR="000E0452">
        <w:t>Merge</w:t>
      </w:r>
      <w:proofErr w:type="spellEnd"/>
      <w:r w:rsidR="000E0452">
        <w:t>-Konflikte kaum verme</w:t>
      </w:r>
      <w:r w:rsidR="000E0452">
        <w:t>i</w:t>
      </w:r>
      <w:r w:rsidR="000E0452">
        <w:t xml:space="preserve">den, doch es kam hierbei nie zu </w:t>
      </w:r>
      <w:proofErr w:type="spellStart"/>
      <w:r w:rsidR="000E0452">
        <w:t>unbehebbaren</w:t>
      </w:r>
      <w:proofErr w:type="spellEnd"/>
      <w:r w:rsidR="000E0452">
        <w:t xml:space="preserve"> Problemen. </w:t>
      </w:r>
    </w:p>
    <w:p w14:paraId="378003B6" w14:textId="6C593551" w:rsidR="000E0452" w:rsidRDefault="000E0452" w:rsidP="002468AF">
      <w:pPr>
        <w:pStyle w:val="Folgeabsatz"/>
        <w:ind w:firstLine="0"/>
      </w:pPr>
      <w:r>
        <w:t>Weitere Probleme hatte die Gruppe mit der Kommunikation mit dem Audiokurs, da diese erst sehr spät stattfinden konnte. Auch die Ergebnisse der Soundproduktion waren weniger u</w:t>
      </w:r>
      <w:r>
        <w:t>m</w:t>
      </w:r>
      <w:r>
        <w:t xml:space="preserve">fangreich als erwartet und mussten ergänzt und überarbeitet werden. </w:t>
      </w:r>
    </w:p>
    <w:p w14:paraId="47B6DDCD" w14:textId="65A2BE88" w:rsidR="000E0452" w:rsidRPr="002468AF" w:rsidRDefault="000E0452" w:rsidP="002468AF">
      <w:pPr>
        <w:pStyle w:val="Folgeabsatz"/>
        <w:ind w:firstLine="0"/>
      </w:pPr>
      <w:r>
        <w:t xml:space="preserve">Ein zeitliches Problem trat außerdem während der Prüfungszeit auf, was zu einer weniger produktiven Zeitspanne führte. </w:t>
      </w:r>
    </w:p>
    <w:p w14:paraId="3C936D46" w14:textId="77777777" w:rsidR="000147EF" w:rsidRDefault="004A3E42" w:rsidP="000147EF">
      <w:pPr>
        <w:pStyle w:val="berschrift1"/>
      </w:pPr>
      <w:bookmarkStart w:id="49" w:name="_Toc302315867"/>
      <w:r>
        <w:lastRenderedPageBreak/>
        <w:t>Testergebnisse</w:t>
      </w:r>
      <w:bookmarkEnd w:id="39"/>
      <w:bookmarkEnd w:id="49"/>
    </w:p>
    <w:p w14:paraId="6D306E6A" w14:textId="6193F27C" w:rsidR="00D5732F" w:rsidRDefault="000A629F" w:rsidP="00D5732F">
      <w:pPr>
        <w:pStyle w:val="Folgeabsatz"/>
        <w:ind w:firstLine="0"/>
      </w:pPr>
      <w:r>
        <w:t>„</w:t>
      </w:r>
      <w:r w:rsidR="00074C9E">
        <w:t xml:space="preserve">Rats: </w:t>
      </w:r>
      <w:proofErr w:type="spellStart"/>
      <w:r w:rsidR="00074C9E">
        <w:t>Canalisation</w:t>
      </w:r>
      <w:proofErr w:type="spellEnd"/>
      <w:r>
        <w:t>“</w:t>
      </w:r>
      <w:r w:rsidR="00074C9E">
        <w:t xml:space="preserve"> wurde in der Entwicklungsphase ausgiebig getestet, um den Prozess zum einen zu </w:t>
      </w:r>
      <w:r>
        <w:t>beschleunigen</w:t>
      </w:r>
      <w:r w:rsidR="00074C9E">
        <w:t xml:space="preserve"> und zum anderen eine qualitativ hochwertige Weiterentwicklung zu gewährleisten. Zusätzlich zum ständigen Playtesten der Entwickler selbst wurde</w:t>
      </w:r>
      <w:r>
        <w:t xml:space="preserve"> das Spiel von Außenstehenden </w:t>
      </w:r>
      <w:r w:rsidR="00074C9E">
        <w:t>wie Kommilitonen, Freunden und Familie getestet. Die Meinung von unb</w:t>
      </w:r>
      <w:r w:rsidR="00074C9E">
        <w:t>e</w:t>
      </w:r>
      <w:r w:rsidR="00074C9E">
        <w:t xml:space="preserve">teiligten zeigt ob sich das Spiel im </w:t>
      </w:r>
      <w:proofErr w:type="spellStart"/>
      <w:r w:rsidR="00074C9E">
        <w:t>Flowkanal</w:t>
      </w:r>
      <w:proofErr w:type="spellEnd"/>
      <w:r w:rsidR="00074C9E">
        <w:t xml:space="preserve"> bewegt, also ob das Zusammenspiel von Übe</w:t>
      </w:r>
      <w:r w:rsidR="00074C9E">
        <w:t>r</w:t>
      </w:r>
      <w:r w:rsidR="00074C9E">
        <w:t>anstrengung und Langeweile optimal ist. Die finale Spielversion wird von den externen Te</w:t>
      </w:r>
      <w:r w:rsidR="00074C9E">
        <w:t>s</w:t>
      </w:r>
      <w:r>
        <w:t xml:space="preserve">tern meist als „herausfordernd“ und „fesselnd“ beschrieben. Es konnte beobachtet werden wie die Spieler beim Testen einen </w:t>
      </w:r>
      <w:r w:rsidR="000E0452">
        <w:t>großen Ehrgeiz entwickelt haben, in die Spielwelt ein</w:t>
      </w:r>
      <w:r w:rsidR="00606BF2">
        <w:t>g</w:t>
      </w:r>
      <w:r w:rsidR="00606BF2">
        <w:t>e</w:t>
      </w:r>
      <w:r w:rsidR="00606BF2">
        <w:t xml:space="preserve">taucht sind </w:t>
      </w:r>
      <w:r>
        <w:t xml:space="preserve">und </w:t>
      </w:r>
      <w:r w:rsidR="00606BF2">
        <w:t>großen Spaß am spielen zeigten. G</w:t>
      </w:r>
      <w:r>
        <w:t>anz im Gegensatz zu anfänglichen Pla</w:t>
      </w:r>
      <w:r>
        <w:t>y</w:t>
      </w:r>
      <w:r>
        <w:t xml:space="preserve">tests, bei welchen die Testpersonen oft gelangweilt erschienen wenn einige Bugs auftraten. Der größte Unterschied war vor allem zu Erkennen als die Texturen und Sounds eingefügt wurden. </w:t>
      </w:r>
      <w:r w:rsidR="000E0452">
        <w:t xml:space="preserve"> Da wir zu diesem Zeitpunkt sehr viel positives Feedback zur Stimmung und Ambie</w:t>
      </w:r>
      <w:r w:rsidR="000E0452">
        <w:t>n</w:t>
      </w:r>
      <w:r w:rsidR="000E0452">
        <w:t xml:space="preserve">te bekamen. </w:t>
      </w:r>
    </w:p>
    <w:p w14:paraId="65144F55" w14:textId="3FD9CBCA" w:rsidR="000E0452" w:rsidRPr="00D5732F" w:rsidRDefault="000E0452" w:rsidP="00D5732F">
      <w:pPr>
        <w:pStyle w:val="Folgeabsatz"/>
        <w:ind w:firstLine="0"/>
      </w:pPr>
      <w:r>
        <w:t>Während der Entwicklung war das Nutzerfeedback vor allem wichtig um Variablen einzupe</w:t>
      </w:r>
      <w:r>
        <w:t>n</w:t>
      </w:r>
      <w:r>
        <w:t xml:space="preserve">deln. Beispielsweise die Häufigkeit des Auftretens von Käse, oder die Zeitdauer bist die Ratte Hunger bekommt und Leben verliert. Auch die Anzahl der Checkpoints und die Balance von  der Komplexität im Spiel konnte durch </w:t>
      </w:r>
      <w:proofErr w:type="spellStart"/>
      <w:r>
        <w:t>Testing</w:t>
      </w:r>
      <w:proofErr w:type="spellEnd"/>
      <w:r>
        <w:t xml:space="preserve"> optimiert werden. </w:t>
      </w:r>
    </w:p>
    <w:p w14:paraId="5D3F5095" w14:textId="6C071553" w:rsidR="00074C9E" w:rsidRPr="00074C9E" w:rsidRDefault="00555595" w:rsidP="00074C9E">
      <w:pPr>
        <w:pStyle w:val="berschrift1"/>
      </w:pPr>
      <w:bookmarkStart w:id="50" w:name="_Toc302315868"/>
      <w:r>
        <w:t>Ausblick</w:t>
      </w:r>
      <w:bookmarkEnd w:id="50"/>
    </w:p>
    <w:p w14:paraId="4416A703" w14:textId="66C9FCAC" w:rsidR="00555595" w:rsidRDefault="00074C9E" w:rsidP="00555595">
      <w:r>
        <w:t>Die finale Spielversion entspricht weitgehend den geplanten Anforderungen des Entwickle</w:t>
      </w:r>
      <w:r>
        <w:t>r</w:t>
      </w:r>
      <w:r>
        <w:t xml:space="preserve">teams. </w:t>
      </w:r>
      <w:r w:rsidR="00EE0F49">
        <w:t xml:space="preserve">Eigene und externe Ansprüche konnten erfüllt werden und das Feedback von Nutzern wurde in der Entwicklungsphase berücksichtigt. </w:t>
      </w:r>
    </w:p>
    <w:p w14:paraId="27AF9C75" w14:textId="21C2B352" w:rsidR="00EE0F49" w:rsidRPr="00EE0F49" w:rsidRDefault="00EE0F49" w:rsidP="00EE0F49">
      <w:pPr>
        <w:pStyle w:val="Folgeabsatz"/>
        <w:ind w:firstLine="0"/>
      </w:pPr>
      <w:r>
        <w:t>Für eine Erweiterung des Spiels könnten weitere Level hinzugefügt werden mit optional  z</w:t>
      </w:r>
      <w:r>
        <w:t>u</w:t>
      </w:r>
      <w:r>
        <w:t>sätzlichen Gegnern.</w:t>
      </w:r>
    </w:p>
    <w:sectPr w:rsidR="00EE0F49" w:rsidRPr="00EE0F49" w:rsidSect="000147EF">
      <w:headerReference w:type="default" r:id="rId38"/>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07F3CF" w14:textId="77777777" w:rsidR="000E0452" w:rsidRDefault="000E0452" w:rsidP="00793C70">
      <w:pPr>
        <w:spacing w:line="240" w:lineRule="auto"/>
      </w:pPr>
      <w:r>
        <w:separator/>
      </w:r>
    </w:p>
  </w:endnote>
  <w:endnote w:type="continuationSeparator" w:id="0">
    <w:p w14:paraId="5B2929D2" w14:textId="77777777" w:rsidR="000E0452" w:rsidRDefault="000E0452"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Frutiger Next LT W1G">
    <w:altName w:val="Corbel"/>
    <w:panose1 w:val="00000000000000000000"/>
    <w:charset w:val="00"/>
    <w:family w:val="swiss"/>
    <w:notTrueType/>
    <w:pitch w:val="variable"/>
    <w:sig w:usb0="A00002AF" w:usb1="5000205B" w:usb2="00000000" w:usb3="00000000" w:csb0="0000009F" w:csb1="00000000"/>
  </w:font>
  <w:font w:name="Frutiger Next LT W1G Medium">
    <w:altName w:val="Arial"/>
    <w:panose1 w:val="00000000000000000000"/>
    <w:charset w:val="00"/>
    <w:family w:val="swiss"/>
    <w:notTrueType/>
    <w:pitch w:val="variable"/>
    <w:sig w:usb0="A00002AF" w:usb1="5000205B" w:usb2="00000000" w:usb3="00000000" w:csb0="000000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4D0FA5" w14:textId="77777777" w:rsidR="000E0452" w:rsidRDefault="000E0452" w:rsidP="00793C70">
      <w:pPr>
        <w:spacing w:line="240" w:lineRule="auto"/>
      </w:pPr>
      <w:r>
        <w:separator/>
      </w:r>
    </w:p>
  </w:footnote>
  <w:footnote w:type="continuationSeparator" w:id="0">
    <w:p w14:paraId="64C8E3D7" w14:textId="77777777" w:rsidR="000E0452" w:rsidRDefault="000E0452" w:rsidP="00793C7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D3DFD4" w14:textId="77777777" w:rsidR="000E0452" w:rsidRDefault="000E0452" w:rsidP="000147EF">
    <w:pPr>
      <w:pStyle w:val="Kopfzeile"/>
      <w:jc w:val="right"/>
    </w:pPr>
  </w:p>
  <w:p w14:paraId="2A3E79C5" w14:textId="77777777" w:rsidR="000E0452" w:rsidRDefault="000E0452" w:rsidP="000147EF">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86403"/>
      <w:docPartObj>
        <w:docPartGallery w:val="Page Numbers (Top of Page)"/>
        <w:docPartUnique/>
      </w:docPartObj>
    </w:sdtPr>
    <w:sdtEndPr/>
    <w:sdtContent>
      <w:p w14:paraId="52BE0551" w14:textId="77777777" w:rsidR="000E0452" w:rsidRDefault="000E0452"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37914" w14:textId="77777777" w:rsidR="000E0452" w:rsidRDefault="000E0452"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E308A3A"/>
    <w:lvl w:ilvl="0">
      <w:start w:val="1"/>
      <w:numFmt w:val="decimal"/>
      <w:lvlText w:val="%1."/>
      <w:lvlJc w:val="left"/>
      <w:pPr>
        <w:tabs>
          <w:tab w:val="num" w:pos="1492"/>
        </w:tabs>
        <w:ind w:left="1492" w:hanging="360"/>
      </w:pPr>
    </w:lvl>
  </w:abstractNum>
  <w:abstractNum w:abstractNumId="1">
    <w:nsid w:val="FFFFFF7D"/>
    <w:multiLevelType w:val="singleLevel"/>
    <w:tmpl w:val="CE7AAB54"/>
    <w:lvl w:ilvl="0">
      <w:start w:val="1"/>
      <w:numFmt w:val="decimal"/>
      <w:lvlText w:val="%1."/>
      <w:lvlJc w:val="left"/>
      <w:pPr>
        <w:tabs>
          <w:tab w:val="num" w:pos="1209"/>
        </w:tabs>
        <w:ind w:left="1209" w:hanging="360"/>
      </w:pPr>
    </w:lvl>
  </w:abstractNum>
  <w:abstractNum w:abstractNumId="2">
    <w:nsid w:val="FFFFFF7E"/>
    <w:multiLevelType w:val="singleLevel"/>
    <w:tmpl w:val="DC809D3C"/>
    <w:lvl w:ilvl="0">
      <w:start w:val="1"/>
      <w:numFmt w:val="decimal"/>
      <w:lvlText w:val="%1."/>
      <w:lvlJc w:val="left"/>
      <w:pPr>
        <w:tabs>
          <w:tab w:val="num" w:pos="926"/>
        </w:tabs>
        <w:ind w:left="926" w:hanging="360"/>
      </w:pPr>
    </w:lvl>
  </w:abstractNum>
  <w:abstractNum w:abstractNumId="3">
    <w:nsid w:val="FFFFFF7F"/>
    <w:multiLevelType w:val="singleLevel"/>
    <w:tmpl w:val="45287DF2"/>
    <w:lvl w:ilvl="0">
      <w:start w:val="1"/>
      <w:numFmt w:val="decimal"/>
      <w:lvlText w:val="%1."/>
      <w:lvlJc w:val="left"/>
      <w:pPr>
        <w:tabs>
          <w:tab w:val="num" w:pos="643"/>
        </w:tabs>
        <w:ind w:left="643" w:hanging="360"/>
      </w:pPr>
    </w:lvl>
  </w:abstractNum>
  <w:abstractNum w:abstractNumId="4">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950C286"/>
    <w:lvl w:ilvl="0">
      <w:start w:val="1"/>
      <w:numFmt w:val="decimal"/>
      <w:lvlText w:val="%1."/>
      <w:lvlJc w:val="left"/>
      <w:pPr>
        <w:tabs>
          <w:tab w:val="num" w:pos="360"/>
        </w:tabs>
        <w:ind w:left="360" w:hanging="360"/>
      </w:pPr>
    </w:lvl>
  </w:abstractNum>
  <w:abstractNum w:abstractNumId="9">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2"/>
    <w:multiLevelType w:val="hybridMultilevel"/>
    <w:tmpl w:val="00000002"/>
    <w:lvl w:ilvl="0" w:tplc="00000065">
      <w:start w:val="1"/>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3"/>
    <w:multiLevelType w:val="hybridMultilevel"/>
    <w:tmpl w:val="00000003"/>
    <w:lvl w:ilvl="0" w:tplc="000000C9">
      <w:start w:val="1"/>
      <w:numFmt w:val="decimal"/>
      <w:lvlText w:val="%1."/>
      <w:lvlJc w:val="left"/>
      <w:pPr>
        <w:ind w:left="720" w:hanging="360"/>
      </w:pPr>
    </w:lvl>
    <w:lvl w:ilvl="1" w:tplc="000000CA">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51043DED"/>
    <w:multiLevelType w:val="multilevel"/>
    <w:tmpl w:val="776C02C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4">
    <w:nsid w:val="5B284991"/>
    <w:multiLevelType w:val="hybridMultilevel"/>
    <w:tmpl w:val="70E0C69C"/>
    <w:lvl w:ilvl="0" w:tplc="11EE5E6A">
      <w:numFmt w:val="bullet"/>
      <w:lvlText w:val="-"/>
      <w:lvlJc w:val="left"/>
      <w:pPr>
        <w:ind w:left="360" w:hanging="360"/>
      </w:pPr>
      <w:rPr>
        <w:rFonts w:ascii="Cambria" w:eastAsiaTheme="minorEastAsia" w:hAnsi="Cambria" w:cstheme="minorBidi"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1"/>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FD"/>
    <w:rsid w:val="000147EF"/>
    <w:rsid w:val="000221F6"/>
    <w:rsid w:val="0003525C"/>
    <w:rsid w:val="00070B8E"/>
    <w:rsid w:val="00074C9E"/>
    <w:rsid w:val="000951CC"/>
    <w:rsid w:val="000A629F"/>
    <w:rsid w:val="000C6D6D"/>
    <w:rsid w:val="000E0452"/>
    <w:rsid w:val="000E4B4A"/>
    <w:rsid w:val="000E6647"/>
    <w:rsid w:val="000F6DF1"/>
    <w:rsid w:val="001366B9"/>
    <w:rsid w:val="0013778C"/>
    <w:rsid w:val="00184466"/>
    <w:rsid w:val="001C4AEE"/>
    <w:rsid w:val="001E250B"/>
    <w:rsid w:val="00211754"/>
    <w:rsid w:val="00213D5C"/>
    <w:rsid w:val="002239FD"/>
    <w:rsid w:val="00235E04"/>
    <w:rsid w:val="002468AF"/>
    <w:rsid w:val="00246EB0"/>
    <w:rsid w:val="00280461"/>
    <w:rsid w:val="00286973"/>
    <w:rsid w:val="00290630"/>
    <w:rsid w:val="002A05F9"/>
    <w:rsid w:val="002A1D04"/>
    <w:rsid w:val="003032B6"/>
    <w:rsid w:val="003854AA"/>
    <w:rsid w:val="003A2F1A"/>
    <w:rsid w:val="0040384F"/>
    <w:rsid w:val="00403A81"/>
    <w:rsid w:val="00446361"/>
    <w:rsid w:val="0046797B"/>
    <w:rsid w:val="00470F7B"/>
    <w:rsid w:val="004A1465"/>
    <w:rsid w:val="004A1608"/>
    <w:rsid w:val="004A3E42"/>
    <w:rsid w:val="004B0621"/>
    <w:rsid w:val="004D1002"/>
    <w:rsid w:val="00513B11"/>
    <w:rsid w:val="005435C8"/>
    <w:rsid w:val="00555595"/>
    <w:rsid w:val="00595925"/>
    <w:rsid w:val="005B7FCC"/>
    <w:rsid w:val="005C0EA5"/>
    <w:rsid w:val="005D451D"/>
    <w:rsid w:val="005F317F"/>
    <w:rsid w:val="00606BF2"/>
    <w:rsid w:val="0068145C"/>
    <w:rsid w:val="0070156A"/>
    <w:rsid w:val="00712435"/>
    <w:rsid w:val="00712E6A"/>
    <w:rsid w:val="00732AF2"/>
    <w:rsid w:val="00760EC3"/>
    <w:rsid w:val="007923CC"/>
    <w:rsid w:val="00793C70"/>
    <w:rsid w:val="0079437B"/>
    <w:rsid w:val="00816876"/>
    <w:rsid w:val="00865E46"/>
    <w:rsid w:val="00873B3B"/>
    <w:rsid w:val="008873E3"/>
    <w:rsid w:val="009A0603"/>
    <w:rsid w:val="009A376D"/>
    <w:rsid w:val="009A5EC5"/>
    <w:rsid w:val="009A6082"/>
    <w:rsid w:val="009A6B3E"/>
    <w:rsid w:val="009C5379"/>
    <w:rsid w:val="009F3E31"/>
    <w:rsid w:val="00A12BED"/>
    <w:rsid w:val="00A22235"/>
    <w:rsid w:val="00A40F0F"/>
    <w:rsid w:val="00A4328F"/>
    <w:rsid w:val="00A472AF"/>
    <w:rsid w:val="00A847BC"/>
    <w:rsid w:val="00A9201B"/>
    <w:rsid w:val="00A94A76"/>
    <w:rsid w:val="00B0466B"/>
    <w:rsid w:val="00B27D6F"/>
    <w:rsid w:val="00B31C26"/>
    <w:rsid w:val="00B359F6"/>
    <w:rsid w:val="00B55F8D"/>
    <w:rsid w:val="00B61A00"/>
    <w:rsid w:val="00B72BC9"/>
    <w:rsid w:val="00BB6BE6"/>
    <w:rsid w:val="00C3093A"/>
    <w:rsid w:val="00C447CC"/>
    <w:rsid w:val="00C64062"/>
    <w:rsid w:val="00CA59AE"/>
    <w:rsid w:val="00D45A95"/>
    <w:rsid w:val="00D47FC2"/>
    <w:rsid w:val="00D5732F"/>
    <w:rsid w:val="00DA76C3"/>
    <w:rsid w:val="00DD1EC5"/>
    <w:rsid w:val="00DE2F4D"/>
    <w:rsid w:val="00E106F9"/>
    <w:rsid w:val="00E54774"/>
    <w:rsid w:val="00E7112A"/>
    <w:rsid w:val="00E73467"/>
    <w:rsid w:val="00E736F6"/>
    <w:rsid w:val="00EA6A84"/>
    <w:rsid w:val="00EC013F"/>
    <w:rsid w:val="00EE038F"/>
    <w:rsid w:val="00EE0F49"/>
    <w:rsid w:val="00EE11F6"/>
    <w:rsid w:val="00EE69BD"/>
    <w:rsid w:val="00F02209"/>
    <w:rsid w:val="00F25C5F"/>
    <w:rsid w:val="00F37CE5"/>
    <w:rsid w:val="00F424E9"/>
    <w:rsid w:val="00F536C7"/>
    <w:rsid w:val="00F827AB"/>
    <w:rsid w:val="00F8346C"/>
    <w:rsid w:val="00F91186"/>
    <w:rsid w:val="00F922A3"/>
    <w:rsid w:val="00F961F0"/>
    <w:rsid w:val="00FA494F"/>
    <w:rsid w:val="00FC3735"/>
    <w:rsid w:val="00FC3A07"/>
    <w:rsid w:val="00FF4A0F"/>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7FE1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eiche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eiche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eiche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eiche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eichen"/>
    <w:uiPriority w:val="10"/>
    <w:rsid w:val="00EE038F"/>
    <w:pPr>
      <w:spacing w:before="240" w:after="60"/>
      <w:jc w:val="center"/>
    </w:pPr>
    <w:rPr>
      <w:rFonts w:ascii="Frutiger Next LT W1G Medium" w:hAnsi="Frutiger Next LT W1G Medium"/>
      <w:bCs/>
      <w:kern w:val="28"/>
      <w:sz w:val="36"/>
      <w:szCs w:val="32"/>
    </w:rPr>
  </w:style>
  <w:style w:type="character" w:customStyle="1" w:styleId="TitelZeichen">
    <w:name w:val="Titel Zeiche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eichen"/>
    <w:uiPriority w:val="99"/>
    <w:semiHidden/>
    <w:unhideWhenUsed/>
    <w:rsid w:val="009F3E31"/>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eichen">
    <w:name w:val="Überschrift 1 Zeiche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eichen">
    <w:name w:val="Überschrift 2 Zeiche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eichen">
    <w:name w:val="Überschrift 3 Zeiche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eichen">
    <w:name w:val="Überschrift 4 Zeiche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eichen"/>
    <w:uiPriority w:val="99"/>
    <w:unhideWhenUsed/>
    <w:rsid w:val="00EC013F"/>
    <w:pPr>
      <w:tabs>
        <w:tab w:val="center" w:pos="4536"/>
        <w:tab w:val="right" w:pos="9072"/>
      </w:tabs>
      <w:spacing w:line="240" w:lineRule="auto"/>
    </w:pPr>
  </w:style>
  <w:style w:type="character" w:customStyle="1" w:styleId="KopfzeileZeichen">
    <w:name w:val="Kopfzeile Zeiche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eichen"/>
    <w:uiPriority w:val="99"/>
    <w:semiHidden/>
    <w:unhideWhenUsed/>
    <w:rsid w:val="00793C70"/>
    <w:pPr>
      <w:tabs>
        <w:tab w:val="center" w:pos="4536"/>
        <w:tab w:val="right" w:pos="9072"/>
      </w:tabs>
      <w:spacing w:line="240" w:lineRule="auto"/>
    </w:pPr>
  </w:style>
  <w:style w:type="character" w:customStyle="1" w:styleId="FuzeileZeichen">
    <w:name w:val="Fußzeile Zeiche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ausstellen">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berschrift2"/>
    <w:qFormat/>
    <w:rsid w:val="00290630"/>
  </w:style>
  <w:style w:type="character" w:customStyle="1" w:styleId="berschrift5Zeichen">
    <w:name w:val="Überschrift 5 Zeiche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Gesichtet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eiche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eiche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eiche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eiche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eichen"/>
    <w:uiPriority w:val="10"/>
    <w:rsid w:val="00EE038F"/>
    <w:pPr>
      <w:spacing w:before="240" w:after="60"/>
      <w:jc w:val="center"/>
    </w:pPr>
    <w:rPr>
      <w:rFonts w:ascii="Frutiger Next LT W1G Medium" w:hAnsi="Frutiger Next LT W1G Medium"/>
      <w:bCs/>
      <w:kern w:val="28"/>
      <w:sz w:val="36"/>
      <w:szCs w:val="32"/>
    </w:rPr>
  </w:style>
  <w:style w:type="character" w:customStyle="1" w:styleId="TitelZeichen">
    <w:name w:val="Titel Zeiche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eichen"/>
    <w:uiPriority w:val="99"/>
    <w:semiHidden/>
    <w:unhideWhenUsed/>
    <w:rsid w:val="009F3E31"/>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eichen">
    <w:name w:val="Überschrift 1 Zeiche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eichen">
    <w:name w:val="Überschrift 2 Zeiche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eichen">
    <w:name w:val="Überschrift 3 Zeiche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eichen">
    <w:name w:val="Überschrift 4 Zeiche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eichen"/>
    <w:uiPriority w:val="99"/>
    <w:unhideWhenUsed/>
    <w:rsid w:val="00EC013F"/>
    <w:pPr>
      <w:tabs>
        <w:tab w:val="center" w:pos="4536"/>
        <w:tab w:val="right" w:pos="9072"/>
      </w:tabs>
      <w:spacing w:line="240" w:lineRule="auto"/>
    </w:pPr>
  </w:style>
  <w:style w:type="character" w:customStyle="1" w:styleId="KopfzeileZeichen">
    <w:name w:val="Kopfzeile Zeiche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eichen"/>
    <w:uiPriority w:val="99"/>
    <w:semiHidden/>
    <w:unhideWhenUsed/>
    <w:rsid w:val="00793C70"/>
    <w:pPr>
      <w:tabs>
        <w:tab w:val="center" w:pos="4536"/>
        <w:tab w:val="right" w:pos="9072"/>
      </w:tabs>
      <w:spacing w:line="240" w:lineRule="auto"/>
    </w:pPr>
  </w:style>
  <w:style w:type="character" w:customStyle="1" w:styleId="FuzeileZeichen">
    <w:name w:val="Fußzeile Zeiche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ausstellen">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berschrift2"/>
    <w:qFormat/>
    <w:rsid w:val="00290630"/>
  </w:style>
  <w:style w:type="character" w:customStyle="1" w:styleId="berschrift5Zeichen">
    <w:name w:val="Überschrift 5 Zeiche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Gesichtet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hyperlink" Target="mailto:amelie.duchardt@studt.uni-regensburg.de" TargetMode="External"/><Relationship Id="rId11" Type="http://schemas.openxmlformats.org/officeDocument/2006/relationships/hyperlink" Target="mailto:paul.wunderlich@stud.uni-regensburg.de" TargetMode="External"/><Relationship Id="rId12" Type="http://schemas.openxmlformats.org/officeDocument/2006/relationships/hyperlink" Target="mailto:amelie.duchardt@studt.uni-regensburg.de" TargetMode="External"/><Relationship Id="rId13" Type="http://schemas.openxmlformats.org/officeDocument/2006/relationships/hyperlink" Target="mailto:amelie.duchardt@studt.uni-regensburg.de" TargetMode="External"/><Relationship Id="rId14" Type="http://schemas.openxmlformats.org/officeDocument/2006/relationships/hyperlink" Target="mailto:igor.somik@stud.uni-regensburg.de" TargetMode="External"/><Relationship Id="rId15" Type="http://schemas.openxmlformats.org/officeDocument/2006/relationships/hyperlink" Target="mailto:amelie.duchardt@studt.uni-regensburg.de" TargetMode="External"/><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image" Target="media/image21.png"/><Relationship Id="rId38" Type="http://schemas.openxmlformats.org/officeDocument/2006/relationships/header" Target="header3.xml"/><Relationship Id="rId39" Type="http://schemas.openxmlformats.org/officeDocument/2006/relationships/fontTable" Target="fontTable.xml"/><Relationship Id="rId4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n\Dropbox\MEI%20M-05%20Mediengestaltung%20und%20Mensch-Maschine-Interaktion\Template_PSMGSS2014.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24E1F4-4B86-E148-A25F-3D7614276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\Users\Martin\Dropbox\MEI M-05 Mediengestaltung und Mensch-Maschine-Interaktion\Template_PSMGSS2014.dotx</Template>
  <TotalTime>0</TotalTime>
  <Pages>22</Pages>
  <Words>4120</Words>
  <Characters>25962</Characters>
  <Application>Microsoft Macintosh Word</Application>
  <DocSecurity>0</DocSecurity>
  <Lines>216</Lines>
  <Paragraphs>60</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30022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Dechant</dc:creator>
  <cp:lastModifiedBy>Amelie Duchardt</cp:lastModifiedBy>
  <cp:revision>3</cp:revision>
  <cp:lastPrinted>2011-01-24T14:47:00Z</cp:lastPrinted>
  <dcterms:created xsi:type="dcterms:W3CDTF">2015-08-27T15:28:00Z</dcterms:created>
  <dcterms:modified xsi:type="dcterms:W3CDTF">2015-08-27T15:28:00Z</dcterms:modified>
</cp:coreProperties>
</file>